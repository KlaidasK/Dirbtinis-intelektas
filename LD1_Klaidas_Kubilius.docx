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96E8" w14:textId="77777777" w:rsidR="00672F07" w:rsidRPr="008506BB" w:rsidRDefault="0070355D" w:rsidP="00561A46">
      <w:pPr>
        <w:spacing w:after="240"/>
        <w:jc w:val="center"/>
        <w:rPr>
          <w:rFonts w:ascii="Arial" w:hAnsi="Arial" w:cs="Arial"/>
        </w:rPr>
      </w:pPr>
      <w:r w:rsidRPr="008506BB">
        <w:rPr>
          <w:rFonts w:ascii="Arial" w:hAnsi="Arial" w:cs="Arial"/>
          <w:lang w:eastAsia="lt-LT"/>
        </w:rPr>
        <w:drawing>
          <wp:inline distT="0" distB="0" distL="0" distR="0" wp14:anchorId="3CB3AD13" wp14:editId="54038931">
            <wp:extent cx="877912" cy="8786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F Garamond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442" cy="8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41A8" w14:textId="77777777" w:rsidR="0087547C" w:rsidRPr="008506BB" w:rsidRDefault="0087547C" w:rsidP="0070355D">
      <w:pPr>
        <w:spacing w:before="240" w:after="0"/>
        <w:jc w:val="center"/>
        <w:rPr>
          <w:rFonts w:ascii="Arial" w:hAnsi="Arial" w:cs="Arial"/>
        </w:rPr>
      </w:pPr>
      <w:r w:rsidRPr="008506BB">
        <w:rPr>
          <w:rFonts w:ascii="Arial" w:hAnsi="Arial" w:cs="Arial"/>
        </w:rPr>
        <w:t>VILNIAUS UNIVERSITETAS</w:t>
      </w:r>
    </w:p>
    <w:p w14:paraId="2F0AC225" w14:textId="77777777" w:rsidR="0087547C" w:rsidRPr="008506BB" w:rsidRDefault="0087547C" w:rsidP="0070355D">
      <w:pPr>
        <w:spacing w:after="0"/>
        <w:jc w:val="center"/>
        <w:rPr>
          <w:rFonts w:ascii="Arial" w:hAnsi="Arial" w:cs="Arial"/>
        </w:rPr>
      </w:pPr>
      <w:r w:rsidRPr="008506BB">
        <w:rPr>
          <w:rFonts w:ascii="Arial" w:hAnsi="Arial" w:cs="Arial"/>
        </w:rPr>
        <w:t>MATEMATIKOS IR INFORMATIKOS FAKULTETAS</w:t>
      </w:r>
    </w:p>
    <w:p w14:paraId="4AC6BF70" w14:textId="77777777" w:rsidR="00342B0E" w:rsidRPr="008506BB" w:rsidRDefault="00556C2C" w:rsidP="0070355D">
      <w:pPr>
        <w:spacing w:after="0"/>
        <w:jc w:val="center"/>
        <w:rPr>
          <w:rFonts w:ascii="Arial" w:hAnsi="Arial" w:cs="Arial"/>
        </w:rPr>
      </w:pPr>
      <w:r w:rsidRPr="008506BB">
        <w:rPr>
          <w:rFonts w:ascii="Arial" w:hAnsi="Arial" w:cs="Arial"/>
        </w:rPr>
        <w:t>INFORMACINIŲ SISTEMŲ INŽINERIJOS STUDIJŲ PROGRAMA</w:t>
      </w:r>
    </w:p>
    <w:p w14:paraId="45AAF5CB" w14:textId="77777777" w:rsidR="002C07D2" w:rsidRPr="008506BB" w:rsidRDefault="00CF250A" w:rsidP="002C07D2">
      <w:pPr>
        <w:spacing w:before="600" w:after="0"/>
        <w:jc w:val="center"/>
        <w:rPr>
          <w:rFonts w:ascii="Arial" w:hAnsi="Arial" w:cs="Arial"/>
        </w:rPr>
      </w:pPr>
      <w:r w:rsidRPr="008506BB">
        <w:rPr>
          <w:rFonts w:ascii="Arial" w:hAnsi="Arial" w:cs="Arial"/>
          <w:lang w:eastAsia="lt-L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30E18" wp14:editId="3E307AC5">
                <wp:simplePos x="0" y="0"/>
                <wp:positionH relativeFrom="margin">
                  <wp:align>center</wp:align>
                </wp:positionH>
                <wp:positionV relativeFrom="page">
                  <wp:posOffset>3115310</wp:posOffset>
                </wp:positionV>
                <wp:extent cx="5803900" cy="1882140"/>
                <wp:effectExtent l="0" t="0" r="6350" b="381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88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1D0B9" w14:textId="714A8551" w:rsidR="0036716C" w:rsidRPr="008506BB" w:rsidRDefault="00D0393F" w:rsidP="00561A46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Pirma</w:t>
                            </w:r>
                            <w:r w:rsidR="00B77742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užduotis (Dirbtinis neuronas)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30E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45.3pt;width:457pt;height:148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" filled="f" stroked="f" strokeweight=".5pt">
                <v:textbox inset="1mm,1mm,1mm,1mm">
                  <w:txbxContent>
                    <w:p w14:paraId="5771D0B9" w14:textId="714A8551" w:rsidR="0036716C" w:rsidRPr="008506BB" w:rsidRDefault="00D0393F" w:rsidP="00561A46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Pirma</w:t>
                      </w:r>
                      <w:r w:rsidR="00B77742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užduotis (Dirbtinis neuronas)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4AA438DF" w14:textId="6AF3AB20" w:rsidR="002C07D2" w:rsidRPr="008506BB" w:rsidRDefault="003C313E" w:rsidP="00561A46">
      <w:pPr>
        <w:spacing w:before="360" w:after="480"/>
        <w:jc w:val="center"/>
        <w:rPr>
          <w:rFonts w:ascii="Arial" w:hAnsi="Arial" w:cs="Arial"/>
          <w:b/>
        </w:rPr>
      </w:pPr>
      <w:r w:rsidRPr="008506BB">
        <w:rPr>
          <w:rFonts w:ascii="Arial" w:hAnsi="Arial" w:cs="Arial"/>
        </w:rPr>
        <w:t>Laboratorinio darbo ataskaita</w:t>
      </w:r>
    </w:p>
    <w:p w14:paraId="1926B1D5" w14:textId="3DF07539" w:rsidR="00CF250A" w:rsidRPr="008506BB" w:rsidRDefault="002C07D2" w:rsidP="002C07D2">
      <w:pPr>
        <w:spacing w:before="2040" w:after="120"/>
        <w:ind w:left="4536"/>
        <w:rPr>
          <w:rFonts w:ascii="Arial" w:hAnsi="Arial" w:cs="Arial"/>
        </w:rPr>
      </w:pPr>
      <w:r w:rsidRPr="008506BB">
        <w:rPr>
          <w:rFonts w:ascii="Arial" w:hAnsi="Arial" w:cs="Arial"/>
        </w:rPr>
        <w:t xml:space="preserve">Atliko: </w:t>
      </w:r>
      <w:r w:rsidR="0085359B" w:rsidRPr="008506BB">
        <w:rPr>
          <w:rFonts w:ascii="Arial" w:hAnsi="Arial" w:cs="Arial"/>
        </w:rPr>
        <w:t>Klaidas Kubilius</w:t>
      </w:r>
    </w:p>
    <w:p w14:paraId="7C8104A7" w14:textId="26BE54AE" w:rsidR="002C07D2" w:rsidRPr="008506BB" w:rsidRDefault="002C07D2" w:rsidP="002C07D2">
      <w:pPr>
        <w:spacing w:after="600"/>
        <w:ind w:left="4536"/>
        <w:rPr>
          <w:rFonts w:ascii="Arial" w:hAnsi="Arial" w:cs="Arial"/>
        </w:rPr>
      </w:pPr>
      <w:r w:rsidRPr="008506BB">
        <w:rPr>
          <w:rFonts w:ascii="Arial" w:hAnsi="Arial" w:cs="Arial"/>
        </w:rPr>
        <w:t>VU el. p.</w:t>
      </w:r>
      <w:r w:rsidR="00FF548E" w:rsidRPr="008506BB">
        <w:rPr>
          <w:rFonts w:ascii="Arial" w:hAnsi="Arial" w:cs="Arial"/>
        </w:rPr>
        <w:t xml:space="preserve">: </w:t>
      </w:r>
      <w:r w:rsidR="0085359B" w:rsidRPr="008506BB">
        <w:rPr>
          <w:rFonts w:ascii="Arial" w:hAnsi="Arial" w:cs="Arial"/>
        </w:rPr>
        <w:t>klaidas.kubilius</w:t>
      </w:r>
      <w:r w:rsidR="00FF548E" w:rsidRPr="008506BB">
        <w:rPr>
          <w:rFonts w:ascii="Arial" w:hAnsi="Arial" w:cs="Arial"/>
        </w:rPr>
        <w:t>@mif.stud.vu.lt</w:t>
      </w:r>
    </w:p>
    <w:p w14:paraId="199E54B6" w14:textId="77777777" w:rsidR="0070355D" w:rsidRPr="008506BB" w:rsidRDefault="00E35D6C" w:rsidP="00561A46">
      <w:pPr>
        <w:spacing w:before="3000" w:after="0"/>
        <w:jc w:val="center"/>
        <w:rPr>
          <w:rFonts w:ascii="Arial" w:hAnsi="Arial" w:cs="Arial"/>
          <w:sz w:val="20"/>
        </w:rPr>
      </w:pPr>
      <w:r w:rsidRPr="008506BB">
        <w:rPr>
          <w:rFonts w:ascii="Arial" w:hAnsi="Arial" w:cs="Arial"/>
          <w:sz w:val="20"/>
        </w:rPr>
        <w:t>Vilnius</w:t>
      </w:r>
    </w:p>
    <w:p w14:paraId="6A2481F0" w14:textId="7977802C" w:rsidR="00085109" w:rsidRPr="008506BB" w:rsidRDefault="00085109" w:rsidP="00561A46">
      <w:pPr>
        <w:spacing w:before="60" w:after="120"/>
        <w:jc w:val="center"/>
        <w:rPr>
          <w:rFonts w:ascii="Arial" w:hAnsi="Arial" w:cs="Arial"/>
        </w:rPr>
      </w:pPr>
      <w:r w:rsidRPr="008506BB">
        <w:rPr>
          <w:rFonts w:ascii="Arial" w:hAnsi="Arial" w:cs="Arial"/>
          <w:sz w:val="20"/>
        </w:rPr>
        <w:t>202</w:t>
      </w:r>
      <w:r w:rsidR="00B77742">
        <w:rPr>
          <w:rFonts w:ascii="Arial" w:hAnsi="Arial" w:cs="Arial"/>
          <w:sz w:val="20"/>
        </w:rPr>
        <w:t>5</w:t>
      </w:r>
      <w:r w:rsidR="0038356F" w:rsidRPr="008506BB">
        <w:rPr>
          <w:rFonts w:ascii="Arial" w:hAnsi="Arial" w:cs="Arial"/>
        </w:rPr>
        <w:br w:type="page"/>
      </w:r>
    </w:p>
    <w:p w14:paraId="1599BA65" w14:textId="77777777" w:rsidR="0036716C" w:rsidRPr="008506BB" w:rsidRDefault="0036716C" w:rsidP="00085109">
      <w:pPr>
        <w:spacing w:before="2400" w:after="120"/>
        <w:jc w:val="center"/>
        <w:rPr>
          <w:rFonts w:ascii="Arial" w:hAnsi="Arial" w:cs="Arial"/>
        </w:rPr>
        <w:sectPr w:rsidR="0036716C" w:rsidRPr="008506BB" w:rsidSect="005D1DC7">
          <w:footerReference w:type="default" r:id="rId9"/>
          <w:footerReference w:type="first" r:id="rId10"/>
          <w:pgSz w:w="11906" w:h="16838"/>
          <w:pgMar w:top="1021" w:right="1021" w:bottom="1021" w:left="1588" w:header="567" w:footer="567" w:gutter="0"/>
          <w:pgNumType w:start="1"/>
          <w:cols w:space="1296"/>
          <w:docGrid w:linePitch="360"/>
        </w:sectPr>
      </w:pPr>
    </w:p>
    <w:p w14:paraId="4E949B54" w14:textId="7A783E99" w:rsidR="0085359B" w:rsidRPr="008506BB" w:rsidRDefault="0085359B" w:rsidP="0085359B">
      <w:pPr>
        <w:pStyle w:val="ISIAntrat1"/>
      </w:pPr>
      <w:r w:rsidRPr="008506BB">
        <w:lastRenderedPageBreak/>
        <w:t>Darbo eiga</w:t>
      </w:r>
    </w:p>
    <w:p w14:paraId="7C21BCF0" w14:textId="540EBE26" w:rsidR="0085359B" w:rsidRDefault="0085359B" w:rsidP="0085359B">
      <w:pPr>
        <w:pStyle w:val="ISIAntrat2"/>
      </w:pPr>
      <w:r w:rsidRPr="008506BB">
        <w:t xml:space="preserve"> Užduoti</w:t>
      </w:r>
      <w:r w:rsidR="00B77742">
        <w:t>es tikslas</w:t>
      </w:r>
    </w:p>
    <w:p w14:paraId="7EC51505" w14:textId="7D8FD3AF" w:rsidR="00317ED9" w:rsidRPr="00D0393F" w:rsidRDefault="00B77742" w:rsidP="00317ED9">
      <w:pPr>
        <w:pStyle w:val="ISITekstas"/>
      </w:pPr>
      <w:r w:rsidRPr="00B77742">
        <w:rPr>
          <w:b/>
          <w:bCs/>
        </w:rPr>
        <w:t>Tikslas</w:t>
      </w:r>
      <w:r>
        <w:t xml:space="preserve"> - I</w:t>
      </w:r>
      <w:r w:rsidRPr="00B77742">
        <w:t>šanalizuoti dirbtinio neurono modelio veikimo principus.</w:t>
      </w:r>
    </w:p>
    <w:p w14:paraId="4470608E" w14:textId="6B292B62" w:rsidR="007A3A69" w:rsidRDefault="00B77742" w:rsidP="007A3A69">
      <w:pPr>
        <w:pStyle w:val="ISIAntrat2"/>
      </w:pPr>
      <w:r>
        <w:t xml:space="preserve"> Sugeneruoti duomenys</w:t>
      </w:r>
    </w:p>
    <w:p w14:paraId="4329153D" w14:textId="4CD8B1FA" w:rsidR="00FF6505" w:rsidRPr="00110F08" w:rsidRDefault="00110F08" w:rsidP="00D0393F">
      <w:pPr>
        <w:pStyle w:val="ISITekstas"/>
        <w:jc w:val="left"/>
        <w:rPr>
          <w:sz w:val="22"/>
          <w:szCs w:val="20"/>
        </w:rPr>
      </w:pPr>
      <w:r>
        <w:rPr>
          <w:sz w:val="22"/>
          <w:szCs w:val="20"/>
        </w:rPr>
        <w:t>1.</w:t>
      </w:r>
      <w:r w:rsidRPr="00110F08">
        <w:rPr>
          <w:sz w:val="22"/>
          <w:szCs w:val="20"/>
        </w:rPr>
        <w:fldChar w:fldCharType="begin"/>
      </w:r>
      <w:r w:rsidRPr="00110F08">
        <w:rPr>
          <w:sz w:val="22"/>
          <w:szCs w:val="20"/>
        </w:rPr>
        <w:instrText xml:space="preserve"> SEQ lentelė \* ARABIC </w:instrText>
      </w:r>
      <w:r w:rsidRPr="00110F08">
        <w:rPr>
          <w:sz w:val="22"/>
          <w:szCs w:val="20"/>
        </w:rPr>
        <w:fldChar w:fldCharType="separate"/>
      </w:r>
      <w:r w:rsidR="000067CC">
        <w:rPr>
          <w:sz w:val="22"/>
          <w:szCs w:val="20"/>
        </w:rPr>
        <w:t>1</w:t>
      </w:r>
      <w:r w:rsidRPr="00110F08">
        <w:rPr>
          <w:sz w:val="22"/>
          <w:szCs w:val="20"/>
        </w:rPr>
        <w:fldChar w:fldCharType="end"/>
      </w:r>
      <w:r>
        <w:rPr>
          <w:sz w:val="22"/>
          <w:szCs w:val="20"/>
        </w:rPr>
        <w:t xml:space="preserve"> </w:t>
      </w:r>
      <w:r w:rsidR="00FF6505" w:rsidRPr="00110F08">
        <w:rPr>
          <w:sz w:val="22"/>
          <w:szCs w:val="20"/>
        </w:rPr>
        <w:t>lentelė</w:t>
      </w:r>
      <w:r>
        <w:rPr>
          <w:sz w:val="22"/>
          <w:szCs w:val="20"/>
        </w:rPr>
        <w:t>. Sugeneruotų duomenų koordinatės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755BAA" w:rsidRPr="00851174" w14:paraId="5A160B06" w14:textId="77777777" w:rsidTr="00851174">
        <w:tc>
          <w:tcPr>
            <w:tcW w:w="3095" w:type="dxa"/>
            <w:vAlign w:val="center"/>
          </w:tcPr>
          <w:p w14:paraId="47499373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X</w:t>
            </w:r>
          </w:p>
        </w:tc>
        <w:tc>
          <w:tcPr>
            <w:tcW w:w="3096" w:type="dxa"/>
            <w:vAlign w:val="center"/>
          </w:tcPr>
          <w:p w14:paraId="6CAA8D19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Y</w:t>
            </w:r>
          </w:p>
        </w:tc>
        <w:tc>
          <w:tcPr>
            <w:tcW w:w="3096" w:type="dxa"/>
            <w:vAlign w:val="center"/>
          </w:tcPr>
          <w:p w14:paraId="65F3EE9E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Class</w:t>
            </w:r>
          </w:p>
        </w:tc>
      </w:tr>
      <w:tr w:rsidR="00755BAA" w:rsidRPr="00851174" w14:paraId="46E66465" w14:textId="77777777" w:rsidTr="00FF6505">
        <w:tc>
          <w:tcPr>
            <w:tcW w:w="3095" w:type="dxa"/>
            <w:shd w:val="clear" w:color="auto" w:fill="A8D08D" w:themeFill="accent6" w:themeFillTint="99"/>
            <w:vAlign w:val="center"/>
          </w:tcPr>
          <w:p w14:paraId="1AB1C70A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1.62</w:t>
            </w:r>
          </w:p>
        </w:tc>
        <w:tc>
          <w:tcPr>
            <w:tcW w:w="3096" w:type="dxa"/>
            <w:shd w:val="clear" w:color="auto" w:fill="A8D08D" w:themeFill="accent6" w:themeFillTint="99"/>
            <w:vAlign w:val="center"/>
          </w:tcPr>
          <w:p w14:paraId="312D86A7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2.14</w:t>
            </w:r>
          </w:p>
        </w:tc>
        <w:tc>
          <w:tcPr>
            <w:tcW w:w="3096" w:type="dxa"/>
            <w:shd w:val="clear" w:color="auto" w:fill="A8D08D" w:themeFill="accent6" w:themeFillTint="99"/>
            <w:vAlign w:val="center"/>
          </w:tcPr>
          <w:p w14:paraId="3A937B1A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0</w:t>
            </w:r>
          </w:p>
        </w:tc>
      </w:tr>
      <w:tr w:rsidR="00755BAA" w:rsidRPr="00851174" w14:paraId="1384AA97" w14:textId="77777777" w:rsidTr="00FF6505">
        <w:tc>
          <w:tcPr>
            <w:tcW w:w="3095" w:type="dxa"/>
            <w:shd w:val="clear" w:color="auto" w:fill="A8D08D" w:themeFill="accent6" w:themeFillTint="99"/>
            <w:vAlign w:val="center"/>
          </w:tcPr>
          <w:p w14:paraId="0FA64944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3.96</w:t>
            </w:r>
          </w:p>
        </w:tc>
        <w:tc>
          <w:tcPr>
            <w:tcW w:w="3096" w:type="dxa"/>
            <w:shd w:val="clear" w:color="auto" w:fill="A8D08D" w:themeFill="accent6" w:themeFillTint="99"/>
            <w:vAlign w:val="center"/>
          </w:tcPr>
          <w:p w14:paraId="79556F9F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3.42</w:t>
            </w:r>
          </w:p>
        </w:tc>
        <w:tc>
          <w:tcPr>
            <w:tcW w:w="3096" w:type="dxa"/>
            <w:shd w:val="clear" w:color="auto" w:fill="A8D08D" w:themeFill="accent6" w:themeFillTint="99"/>
            <w:vAlign w:val="center"/>
          </w:tcPr>
          <w:p w14:paraId="5DA81042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0</w:t>
            </w:r>
          </w:p>
        </w:tc>
      </w:tr>
      <w:tr w:rsidR="00755BAA" w:rsidRPr="00851174" w14:paraId="107E3B06" w14:textId="77777777" w:rsidTr="00FF6505">
        <w:tc>
          <w:tcPr>
            <w:tcW w:w="3095" w:type="dxa"/>
            <w:shd w:val="clear" w:color="auto" w:fill="A8D08D" w:themeFill="accent6" w:themeFillTint="99"/>
            <w:vAlign w:val="center"/>
          </w:tcPr>
          <w:p w14:paraId="63912AEF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2.05</w:t>
            </w:r>
          </w:p>
        </w:tc>
        <w:tc>
          <w:tcPr>
            <w:tcW w:w="3096" w:type="dxa"/>
            <w:shd w:val="clear" w:color="auto" w:fill="A8D08D" w:themeFill="accent6" w:themeFillTint="99"/>
            <w:vAlign w:val="center"/>
          </w:tcPr>
          <w:p w14:paraId="532908FC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4.78</w:t>
            </w:r>
          </w:p>
        </w:tc>
        <w:tc>
          <w:tcPr>
            <w:tcW w:w="3096" w:type="dxa"/>
            <w:shd w:val="clear" w:color="auto" w:fill="A8D08D" w:themeFill="accent6" w:themeFillTint="99"/>
            <w:vAlign w:val="center"/>
          </w:tcPr>
          <w:p w14:paraId="684A968B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0</w:t>
            </w:r>
          </w:p>
        </w:tc>
      </w:tr>
      <w:tr w:rsidR="00755BAA" w:rsidRPr="00851174" w14:paraId="3411FF3C" w14:textId="77777777" w:rsidTr="00FF6505">
        <w:tc>
          <w:tcPr>
            <w:tcW w:w="3095" w:type="dxa"/>
            <w:shd w:val="clear" w:color="auto" w:fill="A8D08D" w:themeFill="accent6" w:themeFillTint="99"/>
            <w:vAlign w:val="center"/>
          </w:tcPr>
          <w:p w14:paraId="55AB1791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3.13</w:t>
            </w:r>
          </w:p>
        </w:tc>
        <w:tc>
          <w:tcPr>
            <w:tcW w:w="3096" w:type="dxa"/>
            <w:shd w:val="clear" w:color="auto" w:fill="A8D08D" w:themeFill="accent6" w:themeFillTint="99"/>
            <w:vAlign w:val="center"/>
          </w:tcPr>
          <w:p w14:paraId="1FB3ECF8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4.41</w:t>
            </w:r>
          </w:p>
        </w:tc>
        <w:tc>
          <w:tcPr>
            <w:tcW w:w="3096" w:type="dxa"/>
            <w:shd w:val="clear" w:color="auto" w:fill="A8D08D" w:themeFill="accent6" w:themeFillTint="99"/>
            <w:vAlign w:val="center"/>
          </w:tcPr>
          <w:p w14:paraId="5496B105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0</w:t>
            </w:r>
          </w:p>
        </w:tc>
      </w:tr>
      <w:tr w:rsidR="00755BAA" w:rsidRPr="00851174" w14:paraId="3DD326E3" w14:textId="77777777" w:rsidTr="00FF6505">
        <w:tc>
          <w:tcPr>
            <w:tcW w:w="3095" w:type="dxa"/>
            <w:shd w:val="clear" w:color="auto" w:fill="A8D08D" w:themeFill="accent6" w:themeFillTint="99"/>
            <w:vAlign w:val="center"/>
          </w:tcPr>
          <w:p w14:paraId="31796249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1.06</w:t>
            </w:r>
          </w:p>
        </w:tc>
        <w:tc>
          <w:tcPr>
            <w:tcW w:w="3096" w:type="dxa"/>
            <w:shd w:val="clear" w:color="auto" w:fill="A8D08D" w:themeFill="accent6" w:themeFillTint="99"/>
            <w:vAlign w:val="center"/>
          </w:tcPr>
          <w:p w14:paraId="18BC5AEC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1.01</w:t>
            </w:r>
          </w:p>
        </w:tc>
        <w:tc>
          <w:tcPr>
            <w:tcW w:w="3096" w:type="dxa"/>
            <w:shd w:val="clear" w:color="auto" w:fill="A8D08D" w:themeFill="accent6" w:themeFillTint="99"/>
            <w:vAlign w:val="center"/>
          </w:tcPr>
          <w:p w14:paraId="0CF8BF64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0</w:t>
            </w:r>
          </w:p>
        </w:tc>
      </w:tr>
      <w:tr w:rsidR="00755BAA" w:rsidRPr="00851174" w14:paraId="075901C6" w14:textId="77777777" w:rsidTr="00FF6505">
        <w:tc>
          <w:tcPr>
            <w:tcW w:w="3095" w:type="dxa"/>
            <w:shd w:val="clear" w:color="auto" w:fill="A8D08D" w:themeFill="accent6" w:themeFillTint="99"/>
            <w:vAlign w:val="center"/>
          </w:tcPr>
          <w:p w14:paraId="688797D9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4.67</w:t>
            </w:r>
          </w:p>
        </w:tc>
        <w:tc>
          <w:tcPr>
            <w:tcW w:w="3096" w:type="dxa"/>
            <w:shd w:val="clear" w:color="auto" w:fill="A8D08D" w:themeFill="accent6" w:themeFillTint="99"/>
            <w:vAlign w:val="center"/>
          </w:tcPr>
          <w:p w14:paraId="34D94151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3.08</w:t>
            </w:r>
          </w:p>
        </w:tc>
        <w:tc>
          <w:tcPr>
            <w:tcW w:w="3096" w:type="dxa"/>
            <w:shd w:val="clear" w:color="auto" w:fill="A8D08D" w:themeFill="accent6" w:themeFillTint="99"/>
            <w:vAlign w:val="center"/>
          </w:tcPr>
          <w:p w14:paraId="0DAB7FF8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0</w:t>
            </w:r>
          </w:p>
        </w:tc>
      </w:tr>
      <w:tr w:rsidR="00755BAA" w:rsidRPr="00851174" w14:paraId="6488D9BE" w14:textId="77777777" w:rsidTr="00FF6505">
        <w:tc>
          <w:tcPr>
            <w:tcW w:w="3095" w:type="dxa"/>
            <w:shd w:val="clear" w:color="auto" w:fill="A8D08D" w:themeFill="accent6" w:themeFillTint="99"/>
            <w:vAlign w:val="center"/>
          </w:tcPr>
          <w:p w14:paraId="7CA5B0A3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4.60</w:t>
            </w:r>
          </w:p>
        </w:tc>
        <w:tc>
          <w:tcPr>
            <w:tcW w:w="3096" w:type="dxa"/>
            <w:shd w:val="clear" w:color="auto" w:fill="A8D08D" w:themeFill="accent6" w:themeFillTint="99"/>
            <w:vAlign w:val="center"/>
          </w:tcPr>
          <w:p w14:paraId="7B7667C1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3.21</w:t>
            </w:r>
          </w:p>
        </w:tc>
        <w:tc>
          <w:tcPr>
            <w:tcW w:w="3096" w:type="dxa"/>
            <w:shd w:val="clear" w:color="auto" w:fill="A8D08D" w:themeFill="accent6" w:themeFillTint="99"/>
            <w:vAlign w:val="center"/>
          </w:tcPr>
          <w:p w14:paraId="087751C6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0</w:t>
            </w:r>
          </w:p>
        </w:tc>
      </w:tr>
      <w:tr w:rsidR="00755BAA" w:rsidRPr="00851174" w14:paraId="5B19A73B" w14:textId="77777777" w:rsidTr="00FF6505">
        <w:tc>
          <w:tcPr>
            <w:tcW w:w="3095" w:type="dxa"/>
            <w:shd w:val="clear" w:color="auto" w:fill="A8D08D" w:themeFill="accent6" w:themeFillTint="99"/>
            <w:vAlign w:val="center"/>
          </w:tcPr>
          <w:p w14:paraId="71162C6E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1.13</w:t>
            </w:r>
          </w:p>
        </w:tc>
        <w:tc>
          <w:tcPr>
            <w:tcW w:w="3096" w:type="dxa"/>
            <w:shd w:val="clear" w:color="auto" w:fill="A8D08D" w:themeFill="accent6" w:themeFillTint="99"/>
            <w:vAlign w:val="center"/>
          </w:tcPr>
          <w:p w14:paraId="7AB37311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2.94</w:t>
            </w:r>
          </w:p>
        </w:tc>
        <w:tc>
          <w:tcPr>
            <w:tcW w:w="3096" w:type="dxa"/>
            <w:shd w:val="clear" w:color="auto" w:fill="A8D08D" w:themeFill="accent6" w:themeFillTint="99"/>
            <w:vAlign w:val="center"/>
          </w:tcPr>
          <w:p w14:paraId="51523DCC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0</w:t>
            </w:r>
          </w:p>
        </w:tc>
      </w:tr>
      <w:tr w:rsidR="00755BAA" w:rsidRPr="00851174" w14:paraId="7C520B1E" w14:textId="77777777" w:rsidTr="00FF6505">
        <w:tc>
          <w:tcPr>
            <w:tcW w:w="3095" w:type="dxa"/>
            <w:shd w:val="clear" w:color="auto" w:fill="A8D08D" w:themeFill="accent6" w:themeFillTint="99"/>
            <w:vAlign w:val="center"/>
          </w:tcPr>
          <w:p w14:paraId="02316066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4.83</w:t>
            </w:r>
          </w:p>
        </w:tc>
        <w:tc>
          <w:tcPr>
            <w:tcW w:w="3096" w:type="dxa"/>
            <w:shd w:val="clear" w:color="auto" w:fill="A8D08D" w:themeFill="accent6" w:themeFillTint="99"/>
            <w:vAlign w:val="center"/>
          </w:tcPr>
          <w:p w14:paraId="3B4BD3FD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4.07</w:t>
            </w:r>
          </w:p>
        </w:tc>
        <w:tc>
          <w:tcPr>
            <w:tcW w:w="3096" w:type="dxa"/>
            <w:shd w:val="clear" w:color="auto" w:fill="A8D08D" w:themeFill="accent6" w:themeFillTint="99"/>
            <w:vAlign w:val="center"/>
          </w:tcPr>
          <w:p w14:paraId="67106DD2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0</w:t>
            </w:r>
          </w:p>
        </w:tc>
      </w:tr>
      <w:tr w:rsidR="00755BAA" w:rsidRPr="00851174" w14:paraId="1E00100A" w14:textId="77777777" w:rsidTr="00FF6505">
        <w:tc>
          <w:tcPr>
            <w:tcW w:w="3095" w:type="dxa"/>
            <w:shd w:val="clear" w:color="auto" w:fill="A8D08D" w:themeFill="accent6" w:themeFillTint="99"/>
            <w:vAlign w:val="center"/>
          </w:tcPr>
          <w:p w14:paraId="72818B6F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1.55</w:t>
            </w:r>
          </w:p>
        </w:tc>
        <w:tc>
          <w:tcPr>
            <w:tcW w:w="3096" w:type="dxa"/>
            <w:shd w:val="clear" w:color="auto" w:fill="A8D08D" w:themeFill="accent6" w:themeFillTint="99"/>
            <w:vAlign w:val="center"/>
          </w:tcPr>
          <w:p w14:paraId="6ECF262B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1.64</w:t>
            </w:r>
          </w:p>
        </w:tc>
        <w:tc>
          <w:tcPr>
            <w:tcW w:w="3096" w:type="dxa"/>
            <w:shd w:val="clear" w:color="auto" w:fill="A8D08D" w:themeFill="accent6" w:themeFillTint="99"/>
            <w:vAlign w:val="center"/>
          </w:tcPr>
          <w:p w14:paraId="1BF841C6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0</w:t>
            </w:r>
          </w:p>
        </w:tc>
      </w:tr>
      <w:tr w:rsidR="00755BAA" w:rsidRPr="00851174" w14:paraId="667BA247" w14:textId="77777777" w:rsidTr="00FF6505">
        <w:tc>
          <w:tcPr>
            <w:tcW w:w="3095" w:type="dxa"/>
            <w:shd w:val="clear" w:color="auto" w:fill="C87EF6"/>
            <w:vAlign w:val="center"/>
          </w:tcPr>
          <w:p w14:paraId="03741193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9.06</w:t>
            </w:r>
          </w:p>
        </w:tc>
        <w:tc>
          <w:tcPr>
            <w:tcW w:w="3096" w:type="dxa"/>
            <w:shd w:val="clear" w:color="auto" w:fill="C87EF6"/>
            <w:vAlign w:val="center"/>
          </w:tcPr>
          <w:p w14:paraId="16D2E1E3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8.81</w:t>
            </w:r>
          </w:p>
        </w:tc>
        <w:tc>
          <w:tcPr>
            <w:tcW w:w="3096" w:type="dxa"/>
            <w:shd w:val="clear" w:color="auto" w:fill="C87EF6"/>
            <w:vAlign w:val="center"/>
          </w:tcPr>
          <w:p w14:paraId="33307EC2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1</w:t>
            </w:r>
          </w:p>
        </w:tc>
      </w:tr>
      <w:tr w:rsidR="00755BAA" w:rsidRPr="00851174" w14:paraId="103B70DD" w14:textId="77777777" w:rsidTr="00FF6505">
        <w:tc>
          <w:tcPr>
            <w:tcW w:w="3095" w:type="dxa"/>
            <w:shd w:val="clear" w:color="auto" w:fill="C87EF6"/>
            <w:vAlign w:val="center"/>
          </w:tcPr>
          <w:p w14:paraId="300D7AC6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6.08</w:t>
            </w:r>
          </w:p>
        </w:tc>
        <w:tc>
          <w:tcPr>
            <w:tcW w:w="3096" w:type="dxa"/>
            <w:shd w:val="clear" w:color="auto" w:fill="C87EF6"/>
            <w:vAlign w:val="center"/>
          </w:tcPr>
          <w:p w14:paraId="102BD6DF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7.31</w:t>
            </w:r>
          </w:p>
        </w:tc>
        <w:tc>
          <w:tcPr>
            <w:tcW w:w="3096" w:type="dxa"/>
            <w:shd w:val="clear" w:color="auto" w:fill="C87EF6"/>
            <w:vAlign w:val="center"/>
          </w:tcPr>
          <w:p w14:paraId="7CDEF3C9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1</w:t>
            </w:r>
          </w:p>
        </w:tc>
      </w:tr>
      <w:tr w:rsidR="00755BAA" w:rsidRPr="00851174" w14:paraId="331778E9" w14:textId="77777777" w:rsidTr="00FF6505">
        <w:tc>
          <w:tcPr>
            <w:tcW w:w="3095" w:type="dxa"/>
            <w:shd w:val="clear" w:color="auto" w:fill="C87EF6"/>
            <w:vAlign w:val="center"/>
          </w:tcPr>
          <w:p w14:paraId="53659817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6.54</w:t>
            </w:r>
          </w:p>
        </w:tc>
        <w:tc>
          <w:tcPr>
            <w:tcW w:w="3096" w:type="dxa"/>
            <w:shd w:val="clear" w:color="auto" w:fill="C87EF6"/>
            <w:vAlign w:val="center"/>
          </w:tcPr>
          <w:p w14:paraId="7B8880F8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7.34</w:t>
            </w:r>
          </w:p>
        </w:tc>
        <w:tc>
          <w:tcPr>
            <w:tcW w:w="3096" w:type="dxa"/>
            <w:shd w:val="clear" w:color="auto" w:fill="C87EF6"/>
            <w:vAlign w:val="center"/>
          </w:tcPr>
          <w:p w14:paraId="3EC8A966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1</w:t>
            </w:r>
          </w:p>
        </w:tc>
      </w:tr>
      <w:tr w:rsidR="00755BAA" w:rsidRPr="00851174" w14:paraId="07AF21DC" w14:textId="77777777" w:rsidTr="00FF6505">
        <w:tc>
          <w:tcPr>
            <w:tcW w:w="3095" w:type="dxa"/>
            <w:shd w:val="clear" w:color="auto" w:fill="C87EF6"/>
            <w:vAlign w:val="center"/>
          </w:tcPr>
          <w:p w14:paraId="268647BB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6.47</w:t>
            </w:r>
          </w:p>
        </w:tc>
        <w:tc>
          <w:tcPr>
            <w:tcW w:w="3096" w:type="dxa"/>
            <w:shd w:val="clear" w:color="auto" w:fill="C87EF6"/>
            <w:vAlign w:val="center"/>
          </w:tcPr>
          <w:p w14:paraId="087A968C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9.91</w:t>
            </w:r>
          </w:p>
        </w:tc>
        <w:tc>
          <w:tcPr>
            <w:tcW w:w="3096" w:type="dxa"/>
            <w:shd w:val="clear" w:color="auto" w:fill="C87EF6"/>
            <w:vAlign w:val="center"/>
          </w:tcPr>
          <w:p w14:paraId="61EE2285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1</w:t>
            </w:r>
          </w:p>
        </w:tc>
      </w:tr>
      <w:tr w:rsidR="00755BAA" w:rsidRPr="00851174" w14:paraId="5B89EBE0" w14:textId="77777777" w:rsidTr="00FF6505">
        <w:tc>
          <w:tcPr>
            <w:tcW w:w="3095" w:type="dxa"/>
            <w:shd w:val="clear" w:color="auto" w:fill="C87EF6"/>
            <w:vAlign w:val="center"/>
          </w:tcPr>
          <w:p w14:paraId="64B2AAB8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7.24</w:t>
            </w:r>
          </w:p>
        </w:tc>
        <w:tc>
          <w:tcPr>
            <w:tcW w:w="3096" w:type="dxa"/>
            <w:shd w:val="clear" w:color="auto" w:fill="C87EF6"/>
            <w:vAlign w:val="center"/>
          </w:tcPr>
          <w:p w14:paraId="354C3EB8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8.50</w:t>
            </w:r>
          </w:p>
        </w:tc>
        <w:tc>
          <w:tcPr>
            <w:tcW w:w="3096" w:type="dxa"/>
            <w:shd w:val="clear" w:color="auto" w:fill="C87EF6"/>
            <w:vAlign w:val="center"/>
          </w:tcPr>
          <w:p w14:paraId="490EE592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1</w:t>
            </w:r>
          </w:p>
        </w:tc>
      </w:tr>
      <w:tr w:rsidR="00755BAA" w:rsidRPr="00851174" w14:paraId="5E756863" w14:textId="77777777" w:rsidTr="00FF6505">
        <w:tc>
          <w:tcPr>
            <w:tcW w:w="3095" w:type="dxa"/>
            <w:shd w:val="clear" w:color="auto" w:fill="C87EF6"/>
            <w:vAlign w:val="center"/>
          </w:tcPr>
          <w:p w14:paraId="552AE869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8.69</w:t>
            </w:r>
          </w:p>
        </w:tc>
        <w:tc>
          <w:tcPr>
            <w:tcW w:w="3096" w:type="dxa"/>
            <w:shd w:val="clear" w:color="auto" w:fill="C87EF6"/>
            <w:vAlign w:val="center"/>
          </w:tcPr>
          <w:p w14:paraId="6A22DD88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9.80</w:t>
            </w:r>
          </w:p>
        </w:tc>
        <w:tc>
          <w:tcPr>
            <w:tcW w:w="3096" w:type="dxa"/>
            <w:shd w:val="clear" w:color="auto" w:fill="C87EF6"/>
            <w:vAlign w:val="center"/>
          </w:tcPr>
          <w:p w14:paraId="56999EFE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1</w:t>
            </w:r>
          </w:p>
        </w:tc>
      </w:tr>
      <w:tr w:rsidR="00755BAA" w:rsidRPr="00851174" w14:paraId="1F06F4EE" w14:textId="77777777" w:rsidTr="00FF6505">
        <w:tc>
          <w:tcPr>
            <w:tcW w:w="3095" w:type="dxa"/>
            <w:shd w:val="clear" w:color="auto" w:fill="C87EF6"/>
            <w:vAlign w:val="center"/>
          </w:tcPr>
          <w:p w14:paraId="5932904E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7.88</w:t>
            </w:r>
          </w:p>
        </w:tc>
        <w:tc>
          <w:tcPr>
            <w:tcW w:w="3096" w:type="dxa"/>
            <w:shd w:val="clear" w:color="auto" w:fill="C87EF6"/>
            <w:vAlign w:val="center"/>
          </w:tcPr>
          <w:p w14:paraId="03D6E139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9.07</w:t>
            </w:r>
          </w:p>
        </w:tc>
        <w:tc>
          <w:tcPr>
            <w:tcW w:w="3096" w:type="dxa"/>
            <w:shd w:val="clear" w:color="auto" w:fill="C87EF6"/>
            <w:vAlign w:val="center"/>
          </w:tcPr>
          <w:p w14:paraId="658AF5DC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1</w:t>
            </w:r>
          </w:p>
        </w:tc>
      </w:tr>
      <w:tr w:rsidR="00755BAA" w:rsidRPr="00851174" w14:paraId="0412752A" w14:textId="77777777" w:rsidTr="00FF6505">
        <w:tc>
          <w:tcPr>
            <w:tcW w:w="3095" w:type="dxa"/>
            <w:shd w:val="clear" w:color="auto" w:fill="C87EF6"/>
            <w:vAlign w:val="center"/>
          </w:tcPr>
          <w:p w14:paraId="68EF1989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9.26</w:t>
            </w:r>
          </w:p>
        </w:tc>
        <w:tc>
          <w:tcPr>
            <w:tcW w:w="3096" w:type="dxa"/>
            <w:shd w:val="clear" w:color="auto" w:fill="C87EF6"/>
            <w:vAlign w:val="center"/>
          </w:tcPr>
          <w:p w14:paraId="37B39D1F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9.30</w:t>
            </w:r>
          </w:p>
        </w:tc>
        <w:tc>
          <w:tcPr>
            <w:tcW w:w="3096" w:type="dxa"/>
            <w:shd w:val="clear" w:color="auto" w:fill="C87EF6"/>
            <w:vAlign w:val="center"/>
          </w:tcPr>
          <w:p w14:paraId="009F8DE0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1</w:t>
            </w:r>
          </w:p>
        </w:tc>
      </w:tr>
      <w:tr w:rsidR="00755BAA" w:rsidRPr="00851174" w14:paraId="13C32A6F" w14:textId="77777777" w:rsidTr="00FF6505">
        <w:tc>
          <w:tcPr>
            <w:tcW w:w="3095" w:type="dxa"/>
            <w:shd w:val="clear" w:color="auto" w:fill="C87EF6"/>
            <w:vAlign w:val="center"/>
          </w:tcPr>
          <w:p w14:paraId="532574DF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7.16</w:t>
            </w:r>
          </w:p>
        </w:tc>
        <w:tc>
          <w:tcPr>
            <w:tcW w:w="3096" w:type="dxa"/>
            <w:shd w:val="clear" w:color="auto" w:fill="C87EF6"/>
            <w:vAlign w:val="center"/>
          </w:tcPr>
          <w:p w14:paraId="5F015F37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7.63</w:t>
            </w:r>
          </w:p>
        </w:tc>
        <w:tc>
          <w:tcPr>
            <w:tcW w:w="3096" w:type="dxa"/>
            <w:shd w:val="clear" w:color="auto" w:fill="C87EF6"/>
            <w:vAlign w:val="center"/>
          </w:tcPr>
          <w:p w14:paraId="52AEB784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1</w:t>
            </w:r>
          </w:p>
        </w:tc>
      </w:tr>
      <w:tr w:rsidR="00755BAA" w:rsidRPr="00851174" w14:paraId="006D9A97" w14:textId="77777777" w:rsidTr="00FF6505">
        <w:tc>
          <w:tcPr>
            <w:tcW w:w="3095" w:type="dxa"/>
            <w:shd w:val="clear" w:color="auto" w:fill="C87EF6"/>
            <w:vAlign w:val="center"/>
          </w:tcPr>
          <w:p w14:paraId="413F91E2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8.93</w:t>
            </w:r>
          </w:p>
        </w:tc>
        <w:tc>
          <w:tcPr>
            <w:tcW w:w="3096" w:type="dxa"/>
            <w:shd w:val="clear" w:color="auto" w:fill="C87EF6"/>
            <w:vAlign w:val="center"/>
          </w:tcPr>
          <w:p w14:paraId="3ECC4F5D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7.81</w:t>
            </w:r>
          </w:p>
        </w:tc>
        <w:tc>
          <w:tcPr>
            <w:tcW w:w="3096" w:type="dxa"/>
            <w:shd w:val="clear" w:color="auto" w:fill="C87EF6"/>
            <w:vAlign w:val="center"/>
          </w:tcPr>
          <w:p w14:paraId="3F0D6878" w14:textId="77777777" w:rsidR="00755BAA" w:rsidRPr="00851174" w:rsidRDefault="00755BAA" w:rsidP="00851174">
            <w:pPr>
              <w:pStyle w:val="ISITekstas"/>
              <w:ind w:firstLine="0"/>
              <w:jc w:val="center"/>
              <w:rPr>
                <w:sz w:val="22"/>
              </w:rPr>
            </w:pPr>
            <w:r w:rsidRPr="00851174">
              <w:rPr>
                <w:sz w:val="22"/>
              </w:rPr>
              <w:t>1</w:t>
            </w:r>
          </w:p>
        </w:tc>
      </w:tr>
    </w:tbl>
    <w:p w14:paraId="33088AA6" w14:textId="17F5E77E" w:rsidR="00755BAA" w:rsidRDefault="00755BAA" w:rsidP="00FF6505">
      <w:pPr>
        <w:pStyle w:val="ISITekstas"/>
      </w:pPr>
    </w:p>
    <w:p w14:paraId="3551BCD1" w14:textId="2AF2AE79" w:rsidR="00FF6505" w:rsidRPr="00FC2DE3" w:rsidRDefault="00FF6505" w:rsidP="00FF6505">
      <w:pPr>
        <w:pStyle w:val="ISITekstas"/>
        <w:rPr>
          <w:lang w:val="en-US"/>
        </w:rPr>
      </w:pPr>
      <w:r w:rsidRPr="00FF6505">
        <w:t>Duomenys išskaidyti į dvi klases: pirma klasė (0) turi x ir y koordinates nuo 1 iki 5, o antroji klasė (1) – nuo 6 iki 10.</w:t>
      </w:r>
    </w:p>
    <w:p w14:paraId="52CEE9CE" w14:textId="77777777" w:rsidR="00FF6505" w:rsidRDefault="007A3A69" w:rsidP="00FF6505">
      <w:pPr>
        <w:pStyle w:val="ISIAntrat2"/>
        <w:numPr>
          <w:ilvl w:val="0"/>
          <w:numId w:val="0"/>
        </w:numPr>
        <w:ind w:left="-426"/>
      </w:pPr>
      <w:r>
        <w:lastRenderedPageBreak/>
        <w:drawing>
          <wp:inline distT="0" distB="0" distL="0" distR="0" wp14:anchorId="1B4CA360" wp14:editId="29E8A3F9">
            <wp:extent cx="6576060" cy="3439785"/>
            <wp:effectExtent l="0" t="0" r="0" b="8890"/>
            <wp:docPr id="6007941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94193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l="8261" t="9407" r="7841" b="12581"/>
                    <a:stretch/>
                  </pic:blipFill>
                  <pic:spPr bwMode="auto">
                    <a:xfrm>
                      <a:off x="0" y="0"/>
                      <a:ext cx="6583181" cy="344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4634A" w14:textId="120B1A5C" w:rsidR="007A3A69" w:rsidRPr="00110F08" w:rsidRDefault="00110F08" w:rsidP="00110F08">
      <w:pPr>
        <w:pStyle w:val="ISITekstas"/>
        <w:jc w:val="center"/>
        <w:rPr>
          <w:sz w:val="22"/>
          <w:szCs w:val="20"/>
        </w:rPr>
      </w:pPr>
      <w:r>
        <w:rPr>
          <w:sz w:val="22"/>
          <w:szCs w:val="20"/>
        </w:rPr>
        <w:t>1.</w:t>
      </w:r>
      <w:r w:rsidRPr="00110F08">
        <w:rPr>
          <w:sz w:val="22"/>
          <w:szCs w:val="20"/>
        </w:rPr>
        <w:fldChar w:fldCharType="begin"/>
      </w:r>
      <w:r w:rsidRPr="00110F08">
        <w:rPr>
          <w:sz w:val="22"/>
          <w:szCs w:val="20"/>
        </w:rPr>
        <w:instrText xml:space="preserve"> SEQ pav. \* ARABIC </w:instrText>
      </w:r>
      <w:r w:rsidRPr="00110F08">
        <w:rPr>
          <w:sz w:val="22"/>
          <w:szCs w:val="20"/>
        </w:rPr>
        <w:fldChar w:fldCharType="separate"/>
      </w:r>
      <w:r w:rsidR="000067CC">
        <w:rPr>
          <w:sz w:val="22"/>
          <w:szCs w:val="20"/>
        </w:rPr>
        <w:t>1</w:t>
      </w:r>
      <w:r w:rsidRPr="00110F08">
        <w:rPr>
          <w:sz w:val="22"/>
          <w:szCs w:val="20"/>
        </w:rPr>
        <w:fldChar w:fldCharType="end"/>
      </w:r>
      <w:r>
        <w:rPr>
          <w:sz w:val="22"/>
          <w:szCs w:val="20"/>
        </w:rPr>
        <w:t xml:space="preserve"> </w:t>
      </w:r>
      <w:r w:rsidR="00FF6505" w:rsidRPr="00110F08">
        <w:rPr>
          <w:sz w:val="22"/>
          <w:szCs w:val="20"/>
        </w:rPr>
        <w:t xml:space="preserve">pav. </w:t>
      </w:r>
      <w:r w:rsidR="000A22A9">
        <w:rPr>
          <w:sz w:val="22"/>
          <w:szCs w:val="20"/>
        </w:rPr>
        <w:t>Sugeneruoti duomenys koordinačių sistemoje</w:t>
      </w:r>
    </w:p>
    <w:p w14:paraId="34853AC3" w14:textId="5887D86A" w:rsidR="00B77742" w:rsidRDefault="00B77742" w:rsidP="0085359B">
      <w:pPr>
        <w:pStyle w:val="ISIAntrat2"/>
      </w:pPr>
      <w:r>
        <w:t xml:space="preserve"> Programos kodas</w:t>
      </w:r>
    </w:p>
    <w:p w14:paraId="4B3CD5B8" w14:textId="77777777" w:rsidR="00FC2DE3" w:rsidRDefault="00FC2DE3" w:rsidP="00FC2DE3">
      <w:pPr>
        <w:pStyle w:val="ISIKodas"/>
      </w:pPr>
      <w:r>
        <w:t>import numpy as np</w:t>
      </w:r>
    </w:p>
    <w:p w14:paraId="77DFC271" w14:textId="77777777" w:rsidR="00FC2DE3" w:rsidRDefault="00FC2DE3" w:rsidP="00FC2DE3">
      <w:pPr>
        <w:pStyle w:val="ISIKodas"/>
      </w:pPr>
      <w:r>
        <w:t>import matplotlib.pyplot as plt</w:t>
      </w:r>
    </w:p>
    <w:p w14:paraId="5E3357A5" w14:textId="77777777" w:rsidR="00FC2DE3" w:rsidRDefault="00FC2DE3" w:rsidP="00FC2DE3">
      <w:pPr>
        <w:pStyle w:val="ISIKodas"/>
      </w:pPr>
      <w:r>
        <w:t>import pandas as pd</w:t>
      </w:r>
    </w:p>
    <w:p w14:paraId="72B632AD" w14:textId="77777777" w:rsidR="00FC2DE3" w:rsidRDefault="00FC2DE3" w:rsidP="00FC2DE3">
      <w:pPr>
        <w:pStyle w:val="ISIKodas"/>
      </w:pPr>
      <w:r>
        <w:t>import sys</w:t>
      </w:r>
    </w:p>
    <w:p w14:paraId="52C2F99A" w14:textId="77777777" w:rsidR="00FC2DE3" w:rsidRDefault="00FC2DE3" w:rsidP="00FC2DE3">
      <w:pPr>
        <w:pStyle w:val="ISIKodas"/>
      </w:pPr>
      <w:r>
        <w:t>sys.stdout.reconfigure(encoding='utf-8')</w:t>
      </w:r>
    </w:p>
    <w:p w14:paraId="1CEE725F" w14:textId="77777777" w:rsidR="00FC2DE3" w:rsidRDefault="00FC2DE3" w:rsidP="00FC2DE3">
      <w:pPr>
        <w:pStyle w:val="ISIKodas"/>
      </w:pPr>
    </w:p>
    <w:p w14:paraId="02A66FCC" w14:textId="77777777" w:rsidR="00FC2DE3" w:rsidRDefault="00FC2DE3" w:rsidP="00FC2DE3">
      <w:pPr>
        <w:pStyle w:val="ISIKodas"/>
      </w:pPr>
      <w:r>
        <w:t># sėklos reikšmė atkuriamumui</w:t>
      </w:r>
    </w:p>
    <w:p w14:paraId="461B8AF3" w14:textId="77777777" w:rsidR="00FC2DE3" w:rsidRDefault="00FC2DE3" w:rsidP="00FC2DE3">
      <w:pPr>
        <w:pStyle w:val="ISIKodas"/>
      </w:pPr>
      <w:r>
        <w:t>np.random.seed(12)</w:t>
      </w:r>
    </w:p>
    <w:p w14:paraId="29AE5BB5" w14:textId="77777777" w:rsidR="00FC2DE3" w:rsidRDefault="00FC2DE3" w:rsidP="00FC2DE3">
      <w:pPr>
        <w:pStyle w:val="ISIKodas"/>
      </w:pPr>
    </w:p>
    <w:p w14:paraId="2100E78D" w14:textId="77777777" w:rsidR="00FC2DE3" w:rsidRDefault="00FC2DE3" w:rsidP="00FC2DE3">
      <w:pPr>
        <w:pStyle w:val="ISIKodas"/>
      </w:pPr>
      <w:r>
        <w:t># Generuojama pirma klasė (žalia) (nuo 1 iki 5)</w:t>
      </w:r>
    </w:p>
    <w:p w14:paraId="3ABFD9ED" w14:textId="77777777" w:rsidR="00FC2DE3" w:rsidRDefault="00FC2DE3" w:rsidP="00FC2DE3">
      <w:pPr>
        <w:pStyle w:val="ISIKodas"/>
      </w:pPr>
      <w:r>
        <w:t>class1_x = np.random.uniform(1, 5, 10)</w:t>
      </w:r>
    </w:p>
    <w:p w14:paraId="6D181A6F" w14:textId="77777777" w:rsidR="00FC2DE3" w:rsidRDefault="00FC2DE3" w:rsidP="00FC2DE3">
      <w:pPr>
        <w:pStyle w:val="ISIKodas"/>
      </w:pPr>
      <w:r>
        <w:t>class1_y = np.random.uniform(1, 5, 10)</w:t>
      </w:r>
    </w:p>
    <w:p w14:paraId="50BAFD26" w14:textId="77777777" w:rsidR="00FC2DE3" w:rsidRDefault="00FC2DE3" w:rsidP="00FC2DE3">
      <w:pPr>
        <w:pStyle w:val="ISIKodas"/>
      </w:pPr>
      <w:r>
        <w:t>class1 = np.column_stack((class1_x, class1_y))</w:t>
      </w:r>
    </w:p>
    <w:p w14:paraId="308E7924" w14:textId="77777777" w:rsidR="00FC2DE3" w:rsidRDefault="00FC2DE3" w:rsidP="00FC2DE3">
      <w:pPr>
        <w:pStyle w:val="ISIKodas"/>
      </w:pPr>
    </w:p>
    <w:p w14:paraId="64CA27DA" w14:textId="77777777" w:rsidR="00FC2DE3" w:rsidRDefault="00FC2DE3" w:rsidP="00FC2DE3">
      <w:pPr>
        <w:pStyle w:val="ISIKodas"/>
      </w:pPr>
      <w:r>
        <w:t># Generuojama antra klasė (violetinė) (nuo 6 iki 10)</w:t>
      </w:r>
    </w:p>
    <w:p w14:paraId="3A67C4DD" w14:textId="77777777" w:rsidR="00FC2DE3" w:rsidRDefault="00FC2DE3" w:rsidP="00FC2DE3">
      <w:pPr>
        <w:pStyle w:val="ISIKodas"/>
      </w:pPr>
      <w:r>
        <w:t>class2_x = np.random.uniform(6, 10, 10)</w:t>
      </w:r>
    </w:p>
    <w:p w14:paraId="39F836FD" w14:textId="77777777" w:rsidR="00FC2DE3" w:rsidRDefault="00FC2DE3" w:rsidP="00FC2DE3">
      <w:pPr>
        <w:pStyle w:val="ISIKodas"/>
      </w:pPr>
      <w:r>
        <w:t>class2_y = np.random.uniform(6, 10, 10)</w:t>
      </w:r>
    </w:p>
    <w:p w14:paraId="0262668C" w14:textId="77777777" w:rsidR="00FC2DE3" w:rsidRDefault="00FC2DE3" w:rsidP="00FC2DE3">
      <w:pPr>
        <w:pStyle w:val="ISIKodas"/>
      </w:pPr>
      <w:r>
        <w:t>class2 = np.column_stack((class2_x, class2_y))</w:t>
      </w:r>
    </w:p>
    <w:p w14:paraId="1404CC26" w14:textId="77777777" w:rsidR="00FC2DE3" w:rsidRDefault="00FC2DE3" w:rsidP="00FC2DE3">
      <w:pPr>
        <w:pStyle w:val="ISIKodas"/>
      </w:pPr>
    </w:p>
    <w:p w14:paraId="171885A2" w14:textId="77777777" w:rsidR="00FC2DE3" w:rsidRDefault="00FC2DE3" w:rsidP="00FC2DE3">
      <w:pPr>
        <w:pStyle w:val="ISIKodas"/>
      </w:pPr>
      <w:r>
        <w:t># Sujungiami duomenys</w:t>
      </w:r>
    </w:p>
    <w:p w14:paraId="22CB4855" w14:textId="77777777" w:rsidR="00FC2DE3" w:rsidRDefault="00FC2DE3" w:rsidP="00FC2DE3">
      <w:pPr>
        <w:pStyle w:val="ISIKodas"/>
      </w:pPr>
      <w:r>
        <w:t>labels = np.array([0] * 10 + [1] * 10)  # 0 - pirma klasė, 1 - antra klasė</w:t>
      </w:r>
    </w:p>
    <w:p w14:paraId="6BA2AC5C" w14:textId="77777777" w:rsidR="00FC2DE3" w:rsidRDefault="00FC2DE3" w:rsidP="00FC2DE3">
      <w:pPr>
        <w:pStyle w:val="ISIKodas"/>
      </w:pPr>
      <w:r>
        <w:t>X = np.vstack((class1, class2))</w:t>
      </w:r>
    </w:p>
    <w:p w14:paraId="5ABB2A33" w14:textId="77777777" w:rsidR="00FC2DE3" w:rsidRDefault="00FC2DE3" w:rsidP="00FC2DE3">
      <w:pPr>
        <w:pStyle w:val="ISIKodas"/>
      </w:pPr>
    </w:p>
    <w:p w14:paraId="594ECC34" w14:textId="77777777" w:rsidR="00FC2DE3" w:rsidRDefault="00FC2DE3" w:rsidP="00FC2DE3">
      <w:pPr>
        <w:pStyle w:val="ISIKodas"/>
      </w:pPr>
      <w:r>
        <w:t># Vizualizuojame duomenis</w:t>
      </w:r>
    </w:p>
    <w:p w14:paraId="3EFCD363" w14:textId="77777777" w:rsidR="00FC2DE3" w:rsidRDefault="00FC2DE3" w:rsidP="00FC2DE3">
      <w:pPr>
        <w:pStyle w:val="ISIKodas"/>
      </w:pPr>
      <w:r>
        <w:t>plt.figure(figsize=(6, 6))</w:t>
      </w:r>
    </w:p>
    <w:p w14:paraId="04465768" w14:textId="77777777" w:rsidR="00FC2DE3" w:rsidRDefault="00FC2DE3" w:rsidP="00FC2DE3">
      <w:pPr>
        <w:pStyle w:val="ISIKodas"/>
      </w:pPr>
      <w:r>
        <w:t>plt.scatter(class1[:, 0], class1[:, 1], color='green', label='Klasė 0')</w:t>
      </w:r>
    </w:p>
    <w:p w14:paraId="1993ED7A" w14:textId="77777777" w:rsidR="00FC2DE3" w:rsidRDefault="00FC2DE3" w:rsidP="00FC2DE3">
      <w:pPr>
        <w:pStyle w:val="ISIKodas"/>
      </w:pPr>
      <w:r>
        <w:t>plt.scatter(class2[:, 0], class2[:, 1], color='purple', label='Klasė 1')</w:t>
      </w:r>
    </w:p>
    <w:p w14:paraId="5B0A19BD" w14:textId="77777777" w:rsidR="00FC2DE3" w:rsidRDefault="00FC2DE3" w:rsidP="00FC2DE3">
      <w:pPr>
        <w:pStyle w:val="ISIKodas"/>
      </w:pPr>
      <w:r>
        <w:t>plt.xlabel("X ašis")</w:t>
      </w:r>
    </w:p>
    <w:p w14:paraId="2D8A5F3F" w14:textId="77777777" w:rsidR="00FC2DE3" w:rsidRDefault="00FC2DE3" w:rsidP="00FC2DE3">
      <w:pPr>
        <w:pStyle w:val="ISIKodas"/>
      </w:pPr>
      <w:r>
        <w:t>plt.ylabel("Y ašis")</w:t>
      </w:r>
    </w:p>
    <w:p w14:paraId="3074C9D5" w14:textId="77777777" w:rsidR="00FC2DE3" w:rsidRDefault="00FC2DE3" w:rsidP="00FC2DE3">
      <w:pPr>
        <w:pStyle w:val="ISIKodas"/>
      </w:pPr>
      <w:r>
        <w:t>plt.title("Sugeneruoti duomenys")</w:t>
      </w:r>
    </w:p>
    <w:p w14:paraId="0B6FB0F8" w14:textId="77777777" w:rsidR="00FC2DE3" w:rsidRDefault="00FC2DE3" w:rsidP="00FC2DE3">
      <w:pPr>
        <w:pStyle w:val="ISIKodas"/>
      </w:pPr>
      <w:r>
        <w:t>plt.legend()</w:t>
      </w:r>
    </w:p>
    <w:p w14:paraId="56E4E399" w14:textId="77777777" w:rsidR="00FC2DE3" w:rsidRDefault="00FC2DE3" w:rsidP="00FC2DE3">
      <w:pPr>
        <w:pStyle w:val="ISIKodas"/>
      </w:pPr>
      <w:r>
        <w:t>plt.grid(True)</w:t>
      </w:r>
    </w:p>
    <w:p w14:paraId="25FC45B1" w14:textId="77777777" w:rsidR="00FC2DE3" w:rsidRDefault="00FC2DE3" w:rsidP="00FC2DE3">
      <w:pPr>
        <w:pStyle w:val="ISIKodas"/>
      </w:pPr>
      <w:r>
        <w:t>plt.show()</w:t>
      </w:r>
    </w:p>
    <w:p w14:paraId="5A0A5A5C" w14:textId="77777777" w:rsidR="00FC2DE3" w:rsidRDefault="00FC2DE3" w:rsidP="00FC2DE3">
      <w:pPr>
        <w:pStyle w:val="ISIKodas"/>
      </w:pPr>
    </w:p>
    <w:p w14:paraId="5A396B10" w14:textId="77777777" w:rsidR="00FC2DE3" w:rsidRDefault="00FC2DE3" w:rsidP="00FC2DE3">
      <w:pPr>
        <w:pStyle w:val="ISIKodas"/>
      </w:pPr>
      <w:r>
        <w:t># Išspausdinti taškų koordinates ir klases</w:t>
      </w:r>
    </w:p>
    <w:p w14:paraId="67CD3760" w14:textId="77777777" w:rsidR="00FC2DE3" w:rsidRDefault="00FC2DE3" w:rsidP="00FC2DE3">
      <w:pPr>
        <w:pStyle w:val="ISIKodas"/>
      </w:pPr>
      <w:r>
        <w:t>for (x, y), label in zip(X, labels):</w:t>
      </w:r>
    </w:p>
    <w:p w14:paraId="46D253AA" w14:textId="77777777" w:rsidR="00FC2DE3" w:rsidRDefault="00FC2DE3" w:rsidP="00FC2DE3">
      <w:pPr>
        <w:pStyle w:val="ISIKodas"/>
      </w:pPr>
      <w:r>
        <w:lastRenderedPageBreak/>
        <w:t xml:space="preserve">    print(f"Koordinatės: ({x:.2f}, {y:.2f}), Klasė: {label}")</w:t>
      </w:r>
    </w:p>
    <w:p w14:paraId="0DE068EB" w14:textId="77777777" w:rsidR="00FC2DE3" w:rsidRDefault="00FC2DE3" w:rsidP="00FC2DE3">
      <w:pPr>
        <w:pStyle w:val="ISIKodas"/>
      </w:pPr>
      <w:r>
        <w:t xml:space="preserve">    </w:t>
      </w:r>
    </w:p>
    <w:p w14:paraId="7525AFC6" w14:textId="77777777" w:rsidR="00FC2DE3" w:rsidRDefault="00FC2DE3" w:rsidP="00FC2DE3">
      <w:pPr>
        <w:pStyle w:val="ISIKodas"/>
      </w:pPr>
      <w:r>
        <w:t># Aktyvacijos funkcija</w:t>
      </w:r>
    </w:p>
    <w:p w14:paraId="41D525CE" w14:textId="77777777" w:rsidR="00FC2DE3" w:rsidRDefault="00FC2DE3" w:rsidP="00FC2DE3">
      <w:pPr>
        <w:pStyle w:val="ISIKodas"/>
      </w:pPr>
      <w:r>
        <w:t>activation = 'sigmoid' # 'threshold' (slenkstinė) arba 'sigmoid' (sigmoidinė)</w:t>
      </w:r>
    </w:p>
    <w:p w14:paraId="291838D0" w14:textId="77777777" w:rsidR="00FC2DE3" w:rsidRDefault="00FC2DE3" w:rsidP="00FC2DE3">
      <w:pPr>
        <w:pStyle w:val="ISIKodas"/>
      </w:pPr>
      <w:r>
        <w:t>weights_bias_sets = []</w:t>
      </w:r>
    </w:p>
    <w:p w14:paraId="21484966" w14:textId="77777777" w:rsidR="00FC2DE3" w:rsidRDefault="00FC2DE3" w:rsidP="00FC2DE3">
      <w:pPr>
        <w:pStyle w:val="ISIKodas"/>
      </w:pPr>
    </w:p>
    <w:p w14:paraId="6D348C9E" w14:textId="77777777" w:rsidR="00FC2DE3" w:rsidRDefault="00FC2DE3" w:rsidP="00FC2DE3">
      <w:pPr>
        <w:pStyle w:val="ISIKodas"/>
      </w:pPr>
      <w:r>
        <w:t>for i in range(3):  # Trys tinkami rinkiniai</w:t>
      </w:r>
    </w:p>
    <w:p w14:paraId="14037CF1" w14:textId="77777777" w:rsidR="00FC2DE3" w:rsidRDefault="00FC2DE3" w:rsidP="00FC2DE3">
      <w:pPr>
        <w:pStyle w:val="ISIKodas"/>
      </w:pPr>
      <w:r>
        <w:t xml:space="preserve">    for i in range(10000):  # Bandymų skaičius</w:t>
      </w:r>
    </w:p>
    <w:p w14:paraId="64DCE09F" w14:textId="77777777" w:rsidR="00FC2DE3" w:rsidRDefault="00FC2DE3" w:rsidP="00FC2DE3">
      <w:pPr>
        <w:pStyle w:val="ISIKodas"/>
      </w:pPr>
      <w:r>
        <w:t xml:space="preserve">        w = np.random.uniform(-1, 1, 2)</w:t>
      </w:r>
    </w:p>
    <w:p w14:paraId="08A22103" w14:textId="77777777" w:rsidR="00FC2DE3" w:rsidRDefault="00FC2DE3" w:rsidP="00FC2DE3">
      <w:pPr>
        <w:pStyle w:val="ISIKodas"/>
      </w:pPr>
      <w:r>
        <w:t xml:space="preserve">        b = np.random.uniform(-1, 1)</w:t>
      </w:r>
    </w:p>
    <w:p w14:paraId="4ED91D1F" w14:textId="77777777" w:rsidR="00FC2DE3" w:rsidRDefault="00FC2DE3" w:rsidP="00FC2DE3">
      <w:pPr>
        <w:pStyle w:val="ISIKodas"/>
      </w:pPr>
      <w:r>
        <w:t xml:space="preserve">        a = np.dot(X, w) + b</w:t>
      </w:r>
    </w:p>
    <w:p w14:paraId="7A3F0E77" w14:textId="77777777" w:rsidR="00FC2DE3" w:rsidRDefault="00FC2DE3" w:rsidP="00FC2DE3">
      <w:pPr>
        <w:pStyle w:val="ISIKodas"/>
      </w:pPr>
    </w:p>
    <w:p w14:paraId="601AF41F" w14:textId="77777777" w:rsidR="00FC2DE3" w:rsidRDefault="00FC2DE3" w:rsidP="00FC2DE3">
      <w:pPr>
        <w:pStyle w:val="ISIKodas"/>
      </w:pPr>
      <w:r>
        <w:t xml:space="preserve">        if activation == 'threshold':</w:t>
      </w:r>
    </w:p>
    <w:p w14:paraId="05144413" w14:textId="77777777" w:rsidR="00FC2DE3" w:rsidRDefault="00FC2DE3" w:rsidP="00FC2DE3">
      <w:pPr>
        <w:pStyle w:val="ISIKodas"/>
      </w:pPr>
      <w:r>
        <w:t xml:space="preserve">            output = np.where(a &gt;= 0, 1, 0)</w:t>
      </w:r>
    </w:p>
    <w:p w14:paraId="75843536" w14:textId="77777777" w:rsidR="00FC2DE3" w:rsidRDefault="00FC2DE3" w:rsidP="00FC2DE3">
      <w:pPr>
        <w:pStyle w:val="ISIKodas"/>
      </w:pPr>
      <w:r>
        <w:t xml:space="preserve">        elif activation == 'sigmoid':</w:t>
      </w:r>
    </w:p>
    <w:p w14:paraId="6BFA4E2D" w14:textId="77777777" w:rsidR="00FC2DE3" w:rsidRDefault="00FC2DE3" w:rsidP="00FC2DE3">
      <w:pPr>
        <w:pStyle w:val="ISIKodas"/>
      </w:pPr>
      <w:r>
        <w:t xml:space="preserve">            output = np.round(1 / (1 + np.exp(-a)))</w:t>
      </w:r>
    </w:p>
    <w:p w14:paraId="7C961466" w14:textId="77777777" w:rsidR="00FC2DE3" w:rsidRDefault="00FC2DE3" w:rsidP="00FC2DE3">
      <w:pPr>
        <w:pStyle w:val="ISIKodas"/>
      </w:pPr>
      <w:r>
        <w:t xml:space="preserve">        else:</w:t>
      </w:r>
    </w:p>
    <w:p w14:paraId="2499773B" w14:textId="77777777" w:rsidR="00FC2DE3" w:rsidRDefault="00FC2DE3" w:rsidP="00FC2DE3">
      <w:pPr>
        <w:pStyle w:val="ISIKodas"/>
      </w:pPr>
      <w:r>
        <w:t xml:space="preserve">            raise ValueError("Nežinoma aktyvacijos funkcija")</w:t>
      </w:r>
    </w:p>
    <w:p w14:paraId="2E7FD4BF" w14:textId="77777777" w:rsidR="00FC2DE3" w:rsidRDefault="00FC2DE3" w:rsidP="00FC2DE3">
      <w:pPr>
        <w:pStyle w:val="ISIKodas"/>
      </w:pPr>
    </w:p>
    <w:p w14:paraId="791173B5" w14:textId="77777777" w:rsidR="00FC2DE3" w:rsidRDefault="00FC2DE3" w:rsidP="00FC2DE3">
      <w:pPr>
        <w:pStyle w:val="ISIKodas"/>
      </w:pPr>
      <w:r>
        <w:t xml:space="preserve">        if np.array_equal(output, labels):</w:t>
      </w:r>
    </w:p>
    <w:p w14:paraId="2D90DC2B" w14:textId="77777777" w:rsidR="00FC2DE3" w:rsidRDefault="00FC2DE3" w:rsidP="00FC2DE3">
      <w:pPr>
        <w:pStyle w:val="ISIKodas"/>
      </w:pPr>
      <w:r>
        <w:t xml:space="preserve">            weights_bias_sets.append((w, b))</w:t>
      </w:r>
    </w:p>
    <w:p w14:paraId="295B2960" w14:textId="77777777" w:rsidR="00FC2DE3" w:rsidRDefault="00FC2DE3" w:rsidP="00FC2DE3">
      <w:pPr>
        <w:pStyle w:val="ISIKodas"/>
      </w:pPr>
      <w:r>
        <w:t xml:space="preserve">            print(f"Rasti {activation} tinkami svoriai {len(weights_bias_sets)}: {w}, Bias: {b}")</w:t>
      </w:r>
    </w:p>
    <w:p w14:paraId="294F13DB" w14:textId="77777777" w:rsidR="00FC2DE3" w:rsidRDefault="00FC2DE3" w:rsidP="00FC2DE3">
      <w:pPr>
        <w:pStyle w:val="ISIKodas"/>
      </w:pPr>
      <w:r>
        <w:t xml:space="preserve">            break</w:t>
      </w:r>
    </w:p>
    <w:p w14:paraId="59B97314" w14:textId="77777777" w:rsidR="00FC2DE3" w:rsidRDefault="00FC2DE3" w:rsidP="00FC2DE3">
      <w:pPr>
        <w:pStyle w:val="ISIKodas"/>
      </w:pPr>
    </w:p>
    <w:p w14:paraId="3A809AC9" w14:textId="77777777" w:rsidR="00FC2DE3" w:rsidRDefault="00FC2DE3" w:rsidP="00FC2DE3">
      <w:pPr>
        <w:pStyle w:val="ISIKodas"/>
      </w:pPr>
    </w:p>
    <w:p w14:paraId="72BEE6A9" w14:textId="77777777" w:rsidR="00FC2DE3" w:rsidRDefault="00FC2DE3" w:rsidP="00FC2DE3">
      <w:pPr>
        <w:pStyle w:val="ISIKodas"/>
      </w:pPr>
    </w:p>
    <w:p w14:paraId="20A3D2D7" w14:textId="77777777" w:rsidR="00FC2DE3" w:rsidRDefault="00FC2DE3" w:rsidP="00FC2DE3">
      <w:pPr>
        <w:pStyle w:val="ISIKodas"/>
      </w:pPr>
      <w:r>
        <w:t># Vizualizuojame duomenis, tieses ir svorių vektorius</w:t>
      </w:r>
    </w:p>
    <w:p w14:paraId="47DC35E1" w14:textId="77777777" w:rsidR="00FC2DE3" w:rsidRDefault="00FC2DE3" w:rsidP="00FC2DE3">
      <w:pPr>
        <w:pStyle w:val="ISIKodas"/>
      </w:pPr>
      <w:r>
        <w:t>plt.figure(figsize=(5, 5))</w:t>
      </w:r>
    </w:p>
    <w:p w14:paraId="660BE648" w14:textId="77777777" w:rsidR="00FC2DE3" w:rsidRDefault="00FC2DE3" w:rsidP="00FC2DE3">
      <w:pPr>
        <w:pStyle w:val="ISIKodas"/>
      </w:pPr>
      <w:r>
        <w:t>plt.scatter(class1[:, 0], class1[:, 1], color='green', label='Klasė 0')</w:t>
      </w:r>
    </w:p>
    <w:p w14:paraId="718E476C" w14:textId="77777777" w:rsidR="00FC2DE3" w:rsidRDefault="00FC2DE3" w:rsidP="00FC2DE3">
      <w:pPr>
        <w:pStyle w:val="ISIKodas"/>
      </w:pPr>
      <w:r>
        <w:t>plt.scatter(class2[:, 0], class2[:, 1], color='purple', label='Klasė 1')</w:t>
      </w:r>
    </w:p>
    <w:p w14:paraId="7A56F051" w14:textId="77777777" w:rsidR="00FC2DE3" w:rsidRDefault="00FC2DE3" w:rsidP="00FC2DE3">
      <w:pPr>
        <w:pStyle w:val="ISIKodas"/>
      </w:pPr>
    </w:p>
    <w:p w14:paraId="744E5DD1" w14:textId="77777777" w:rsidR="00FC2DE3" w:rsidRDefault="00FC2DE3" w:rsidP="00FC2DE3">
      <w:pPr>
        <w:pStyle w:val="ISIKodas"/>
      </w:pPr>
      <w:r>
        <w:t>colors = ['red', 'blue', 'orange'] # Tiesių ir vektorių spalvos</w:t>
      </w:r>
    </w:p>
    <w:p w14:paraId="7D7207A5" w14:textId="77777777" w:rsidR="00FC2DE3" w:rsidRDefault="00FC2DE3" w:rsidP="00FC2DE3">
      <w:pPr>
        <w:pStyle w:val="ISIKodas"/>
      </w:pPr>
      <w:r>
        <w:t xml:space="preserve">for i, (w, b) in enumerate(weights_bias_sets):  </w:t>
      </w:r>
    </w:p>
    <w:p w14:paraId="1A9C345D" w14:textId="77777777" w:rsidR="00FC2DE3" w:rsidRDefault="00FC2DE3" w:rsidP="00FC2DE3">
      <w:pPr>
        <w:pStyle w:val="ISIKodas"/>
      </w:pPr>
      <w:r>
        <w:t xml:space="preserve">    if w is not None:   # Tikriname ar svoriai rasti</w:t>
      </w:r>
    </w:p>
    <w:p w14:paraId="75918B27" w14:textId="77777777" w:rsidR="00FC2DE3" w:rsidRDefault="00FC2DE3" w:rsidP="00FC2DE3">
      <w:pPr>
        <w:pStyle w:val="ISIKodas"/>
      </w:pPr>
      <w:r>
        <w:t xml:space="preserve">        x_vals = np.linspace(0, 10, 100) </w:t>
      </w:r>
    </w:p>
    <w:p w14:paraId="6B946049" w14:textId="77777777" w:rsidR="00FC2DE3" w:rsidRDefault="00FC2DE3" w:rsidP="00FC2DE3">
      <w:pPr>
        <w:pStyle w:val="ISIKodas"/>
      </w:pPr>
      <w:r>
        <w:t xml:space="preserve">        y_vals = -(w[0] * x_vals + b) / w[1]</w:t>
      </w:r>
    </w:p>
    <w:p w14:paraId="363EB9F2" w14:textId="77777777" w:rsidR="00FC2DE3" w:rsidRDefault="00FC2DE3" w:rsidP="00FC2DE3">
      <w:pPr>
        <w:pStyle w:val="ISIKodas"/>
      </w:pPr>
      <w:r>
        <w:t xml:space="preserve">        plt.plot(x_vals, y_vals, color=colors[i], linestyle='dashed', label=f'Tiesė {i+1}')</w:t>
      </w:r>
    </w:p>
    <w:p w14:paraId="1F704245" w14:textId="77777777" w:rsidR="00FC2DE3" w:rsidRDefault="00FC2DE3" w:rsidP="00FC2DE3">
      <w:pPr>
        <w:pStyle w:val="ISIKodas"/>
      </w:pPr>
      <w:r>
        <w:t xml:space="preserve">        </w:t>
      </w:r>
    </w:p>
    <w:p w14:paraId="30AB243D" w14:textId="77777777" w:rsidR="00FC2DE3" w:rsidRDefault="00FC2DE3" w:rsidP="00FC2DE3">
      <w:pPr>
        <w:pStyle w:val="ISIKodas"/>
      </w:pPr>
      <w:r>
        <w:t xml:space="preserve">        # Pasirenkame tašką ant tiesės (x=5)</w:t>
      </w:r>
    </w:p>
    <w:p w14:paraId="309A0377" w14:textId="77777777" w:rsidR="00FC2DE3" w:rsidRDefault="00FC2DE3" w:rsidP="00FC2DE3">
      <w:pPr>
        <w:pStyle w:val="ISIKodas"/>
      </w:pPr>
      <w:r>
        <w:t xml:space="preserve">        x0 = 5  </w:t>
      </w:r>
    </w:p>
    <w:p w14:paraId="1F83B4C3" w14:textId="77777777" w:rsidR="00FC2DE3" w:rsidRDefault="00FC2DE3" w:rsidP="00FC2DE3">
      <w:pPr>
        <w:pStyle w:val="ISIKodas"/>
      </w:pPr>
      <w:r>
        <w:t xml:space="preserve">        y0 = -(w[0] * x0 + b) / w[1]  </w:t>
      </w:r>
    </w:p>
    <w:p w14:paraId="1ABA7016" w14:textId="77777777" w:rsidR="00FC2DE3" w:rsidRDefault="00FC2DE3" w:rsidP="00FC2DE3">
      <w:pPr>
        <w:pStyle w:val="ISIKodas"/>
      </w:pPr>
      <w:r>
        <w:t xml:space="preserve">        </w:t>
      </w:r>
    </w:p>
    <w:p w14:paraId="7D6ACE43" w14:textId="77777777" w:rsidR="00FC2DE3" w:rsidRDefault="00FC2DE3" w:rsidP="00FC2DE3">
      <w:pPr>
        <w:pStyle w:val="ISIKodas"/>
      </w:pPr>
      <w:r>
        <w:t xml:space="preserve">        # Vektoriai atvaizduojami kaip rodyklės</w:t>
      </w:r>
    </w:p>
    <w:p w14:paraId="0577CB1E" w14:textId="77777777" w:rsidR="00FC2DE3" w:rsidRDefault="00FC2DE3" w:rsidP="00FC2DE3">
      <w:pPr>
        <w:pStyle w:val="ISIKodas"/>
      </w:pPr>
      <w:r>
        <w:t xml:space="preserve">        plt.quiver(x0, y0, w[0], w[1], color=colors[i], angles='xy', scale_units='xy', scale=0.08, width=0.005)</w:t>
      </w:r>
    </w:p>
    <w:p w14:paraId="5FB7EB3A" w14:textId="77777777" w:rsidR="00FC2DE3" w:rsidRDefault="00FC2DE3" w:rsidP="00FC2DE3">
      <w:pPr>
        <w:pStyle w:val="ISIKodas"/>
      </w:pPr>
    </w:p>
    <w:p w14:paraId="2DC80C27" w14:textId="77777777" w:rsidR="00FC2DE3" w:rsidRDefault="00FC2DE3" w:rsidP="00FC2DE3">
      <w:pPr>
        <w:pStyle w:val="ISIKodas"/>
      </w:pPr>
      <w:r>
        <w:t>plt.xlabel("X ašis")</w:t>
      </w:r>
    </w:p>
    <w:p w14:paraId="6E870636" w14:textId="77777777" w:rsidR="00FC2DE3" w:rsidRDefault="00FC2DE3" w:rsidP="00FC2DE3">
      <w:pPr>
        <w:pStyle w:val="ISIKodas"/>
      </w:pPr>
      <w:r>
        <w:t>plt.ylabel("Y ašis")</w:t>
      </w:r>
    </w:p>
    <w:p w14:paraId="4D0641D9" w14:textId="77777777" w:rsidR="00FC2DE3" w:rsidRDefault="00FC2DE3" w:rsidP="00FC2DE3">
      <w:pPr>
        <w:pStyle w:val="ISIKodas"/>
      </w:pPr>
      <w:r>
        <w:t>plt.title("Duomenys su klasifikavimo tiesėmis ir vektoriais")</w:t>
      </w:r>
    </w:p>
    <w:p w14:paraId="041901F8" w14:textId="77777777" w:rsidR="00FC2DE3" w:rsidRDefault="00FC2DE3" w:rsidP="00FC2DE3">
      <w:pPr>
        <w:pStyle w:val="ISIKodas"/>
      </w:pPr>
      <w:r>
        <w:t>plt.legend()</w:t>
      </w:r>
    </w:p>
    <w:p w14:paraId="4E6D3C4B" w14:textId="77777777" w:rsidR="00FC2DE3" w:rsidRDefault="00FC2DE3" w:rsidP="00FC2DE3">
      <w:pPr>
        <w:pStyle w:val="ISIKodas"/>
      </w:pPr>
      <w:r>
        <w:t>plt.grid(True)</w:t>
      </w:r>
    </w:p>
    <w:p w14:paraId="4FAEE1BC" w14:textId="77777777" w:rsidR="00FC2DE3" w:rsidRDefault="00FC2DE3" w:rsidP="00FC2DE3">
      <w:pPr>
        <w:pStyle w:val="ISIKodas"/>
      </w:pPr>
      <w:r>
        <w:t>plt.axis('equal')  # Vektoriai statmeni</w:t>
      </w:r>
    </w:p>
    <w:p w14:paraId="0316D6FF" w14:textId="77777777" w:rsidR="00FC2DE3" w:rsidRDefault="00FC2DE3" w:rsidP="00FC2DE3">
      <w:pPr>
        <w:pStyle w:val="ISIKodas"/>
      </w:pPr>
    </w:p>
    <w:p w14:paraId="1E42A51E" w14:textId="77777777" w:rsidR="00FC2DE3" w:rsidRDefault="00FC2DE3" w:rsidP="00FC2DE3">
      <w:pPr>
        <w:pStyle w:val="ISIKodas"/>
      </w:pPr>
      <w:r>
        <w:t># Nustatome x ir y ašių ribas nuo 0 iki 10</w:t>
      </w:r>
    </w:p>
    <w:p w14:paraId="7DC53761" w14:textId="77777777" w:rsidR="00FC2DE3" w:rsidRDefault="00FC2DE3" w:rsidP="00FC2DE3">
      <w:pPr>
        <w:pStyle w:val="ISIKodas"/>
      </w:pPr>
      <w:r>
        <w:t>plt.xlim(0, 10)</w:t>
      </w:r>
    </w:p>
    <w:p w14:paraId="11EA8006" w14:textId="77777777" w:rsidR="00FC2DE3" w:rsidRDefault="00FC2DE3" w:rsidP="00FC2DE3">
      <w:pPr>
        <w:pStyle w:val="ISIKodas"/>
      </w:pPr>
      <w:r>
        <w:t>plt.ylim(0, 10)</w:t>
      </w:r>
    </w:p>
    <w:p w14:paraId="6C3E1C5A" w14:textId="77777777" w:rsidR="00FC2DE3" w:rsidRDefault="00FC2DE3" w:rsidP="00FC2DE3">
      <w:pPr>
        <w:pStyle w:val="ISIKodas"/>
      </w:pPr>
    </w:p>
    <w:p w14:paraId="19505BF1" w14:textId="25D28F0D" w:rsidR="000A22A9" w:rsidRDefault="00FC2DE3" w:rsidP="00FC2DE3">
      <w:pPr>
        <w:pStyle w:val="ISIKodas"/>
      </w:pPr>
      <w:r>
        <w:t>plt.show()</w:t>
      </w:r>
    </w:p>
    <w:p w14:paraId="1F1B372C" w14:textId="461C6B38" w:rsidR="00B77742" w:rsidRDefault="00B77742" w:rsidP="0085359B">
      <w:pPr>
        <w:pStyle w:val="ISIAntrat2"/>
      </w:pPr>
      <w:r>
        <w:t xml:space="preserve"> Svorių ir poslinkių paieška</w:t>
      </w:r>
    </w:p>
    <w:p w14:paraId="73A802EB" w14:textId="45C0A35D" w:rsidR="00FC2DE3" w:rsidRPr="00FC2DE3" w:rsidRDefault="000067CC" w:rsidP="00FC2DE3">
      <w:pPr>
        <w:pStyle w:val="ISITekstas"/>
      </w:pPr>
      <w:r w:rsidRPr="000067CC">
        <w:t xml:space="preserve">Svoriai ir poslinkiai buvo ieškomi atsitiktinai generuojant skaičius tarp -1 ir 1 iki 10000 bandymų, po 3 rinkinius: 2 svorius ir poslinkį. Aktyvacijai naudojama slenkstinė arba sigmoidinė </w:t>
      </w:r>
      <w:r w:rsidRPr="000067CC">
        <w:lastRenderedPageBreak/>
        <w:t>funkcija. Kai naudojama slenkstinė funkcija, jei gauta reikšmė a≥0a, tai priklauso klasei 1, o jei a&lt;0, tada klasei 0. Kai naudojama sigmoidinė funkcija, apskaičiuojama pagal formulę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℮</m:t>
                </m:r>
              </m:e>
              <m:sup>
                <m:r>
                  <w:rPr>
                    <w:rFonts w:ascii="Cambria Math" w:hAnsi="Cambria Math"/>
                  </w:rPr>
                  <m:t>-a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 w:rsidRPr="000067CC">
        <w:rPr>
          <w:rFonts w:eastAsiaTheme="minorEastAsia"/>
        </w:rPr>
        <w:t>ir rezultatas apvalinamas iki 0 arba 1. Tada gauta reikšmė palyginama su tikrąja taško klase</w:t>
      </w:r>
      <w:r>
        <w:rPr>
          <w:rFonts w:eastAsiaTheme="minorEastAsia"/>
        </w:rPr>
        <w:t>.</w:t>
      </w:r>
    </w:p>
    <w:p w14:paraId="4669EE6E" w14:textId="10ED8A26" w:rsidR="00B77742" w:rsidRDefault="00B77742" w:rsidP="0085359B">
      <w:pPr>
        <w:pStyle w:val="ISIAntrat2"/>
      </w:pPr>
      <w:r>
        <w:t xml:space="preserve"> S</w:t>
      </w:r>
      <w:r w:rsidRPr="00B77742">
        <w:t>vorių ir poslinkio reikšmių rinkini</w:t>
      </w:r>
      <w:r>
        <w:t>ai</w:t>
      </w:r>
    </w:p>
    <w:p w14:paraId="1D26C04D" w14:textId="57270A8C" w:rsidR="000067CC" w:rsidRDefault="000067CC" w:rsidP="000067CC">
      <w:pPr>
        <w:pStyle w:val="ISITekstas"/>
      </w:pPr>
      <w:r>
        <w:t>Svoriai ir poslinkio rinkiniai slenkstinei ir sigmoidinei funkcijai gaunasi tokie patys</w:t>
      </w:r>
      <w:r w:rsidR="00D850A7">
        <w:t>.</w:t>
      </w:r>
    </w:p>
    <w:p w14:paraId="20459CAB" w14:textId="77777777" w:rsidR="00D850A7" w:rsidRDefault="00D850A7" w:rsidP="000067CC">
      <w:pPr>
        <w:pStyle w:val="ISITekstas"/>
      </w:pPr>
    </w:p>
    <w:p w14:paraId="7A876CBB" w14:textId="0D56F45D" w:rsidR="000067CC" w:rsidRPr="00D850A7" w:rsidRDefault="00D850A7" w:rsidP="00D850A7">
      <w:pPr>
        <w:pStyle w:val="ISITekstas"/>
        <w:jc w:val="left"/>
        <w:rPr>
          <w:sz w:val="22"/>
          <w:szCs w:val="20"/>
        </w:rPr>
      </w:pPr>
      <w:r w:rsidRPr="00D850A7">
        <w:rPr>
          <w:sz w:val="22"/>
          <w:szCs w:val="20"/>
        </w:rPr>
        <w:t>1.</w:t>
      </w:r>
      <w:r w:rsidRPr="00D850A7">
        <w:rPr>
          <w:sz w:val="22"/>
          <w:szCs w:val="20"/>
        </w:rPr>
        <w:fldChar w:fldCharType="begin"/>
      </w:r>
      <w:r w:rsidRPr="00D850A7">
        <w:rPr>
          <w:sz w:val="22"/>
          <w:szCs w:val="20"/>
        </w:rPr>
        <w:instrText xml:space="preserve"> SEQ lentelė \* ARABIC </w:instrText>
      </w:r>
      <w:r w:rsidRPr="00D850A7">
        <w:rPr>
          <w:sz w:val="22"/>
          <w:szCs w:val="20"/>
        </w:rPr>
        <w:fldChar w:fldCharType="separate"/>
      </w:r>
      <w:r w:rsidRPr="00D850A7">
        <w:rPr>
          <w:sz w:val="22"/>
          <w:szCs w:val="20"/>
        </w:rPr>
        <w:t>2</w:t>
      </w:r>
      <w:r w:rsidRPr="00D850A7">
        <w:rPr>
          <w:sz w:val="22"/>
          <w:szCs w:val="20"/>
        </w:rPr>
        <w:fldChar w:fldCharType="end"/>
      </w:r>
      <w:r w:rsidRPr="00D850A7">
        <w:rPr>
          <w:sz w:val="22"/>
          <w:szCs w:val="20"/>
        </w:rPr>
        <w:t xml:space="preserve"> </w:t>
      </w:r>
      <w:r w:rsidR="000067CC" w:rsidRPr="00D850A7">
        <w:rPr>
          <w:sz w:val="22"/>
          <w:szCs w:val="20"/>
        </w:rPr>
        <w:t>lentelė</w:t>
      </w:r>
      <w:r w:rsidRPr="00D850A7">
        <w:rPr>
          <w:sz w:val="22"/>
          <w:szCs w:val="20"/>
        </w:rPr>
        <w:t>. Svorių ir poslinkio rinkiniai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871"/>
        <w:gridCol w:w="1871"/>
        <w:gridCol w:w="2438"/>
      </w:tblGrid>
      <w:tr w:rsidR="000067CC" w14:paraId="2C706AAC" w14:textId="77777777" w:rsidTr="000067CC">
        <w:trPr>
          <w:jc w:val="center"/>
        </w:trPr>
        <w:tc>
          <w:tcPr>
            <w:tcW w:w="1417" w:type="dxa"/>
            <w:shd w:val="clear" w:color="auto" w:fill="A8D08D" w:themeFill="accent6" w:themeFillTint="99"/>
            <w:vAlign w:val="center"/>
          </w:tcPr>
          <w:p w14:paraId="4CFFA59B" w14:textId="347F2482" w:rsidR="000067CC" w:rsidRDefault="000067CC" w:rsidP="000067CC">
            <w:pPr>
              <w:pStyle w:val="ISITekstas"/>
              <w:ind w:firstLine="0"/>
              <w:jc w:val="center"/>
            </w:pPr>
            <w:r>
              <w:t>Rinkiniai</w:t>
            </w:r>
          </w:p>
        </w:tc>
        <w:tc>
          <w:tcPr>
            <w:tcW w:w="1871" w:type="dxa"/>
            <w:shd w:val="clear" w:color="auto" w:fill="A8D08D" w:themeFill="accent6" w:themeFillTint="99"/>
            <w:vAlign w:val="center"/>
          </w:tcPr>
          <w:p w14:paraId="068118DC" w14:textId="0F0DC1A7" w:rsidR="000067CC" w:rsidRDefault="000067CC" w:rsidP="000067CC">
            <w:pPr>
              <w:pStyle w:val="ISITekstas"/>
              <w:ind w:firstLine="0"/>
              <w:jc w:val="center"/>
            </w:pPr>
            <w:r>
              <w:t>Svoris W1</w:t>
            </w:r>
          </w:p>
        </w:tc>
        <w:tc>
          <w:tcPr>
            <w:tcW w:w="1871" w:type="dxa"/>
            <w:shd w:val="clear" w:color="auto" w:fill="A8D08D" w:themeFill="accent6" w:themeFillTint="99"/>
            <w:vAlign w:val="center"/>
          </w:tcPr>
          <w:p w14:paraId="21A35277" w14:textId="7F8EDFB5" w:rsidR="000067CC" w:rsidRDefault="000067CC" w:rsidP="000067CC">
            <w:pPr>
              <w:pStyle w:val="ISITekstas"/>
              <w:ind w:firstLine="0"/>
              <w:jc w:val="center"/>
            </w:pPr>
            <w:r>
              <w:t>Svoris W2</w:t>
            </w:r>
          </w:p>
        </w:tc>
        <w:tc>
          <w:tcPr>
            <w:tcW w:w="2438" w:type="dxa"/>
            <w:shd w:val="clear" w:color="auto" w:fill="A8D08D" w:themeFill="accent6" w:themeFillTint="99"/>
            <w:vAlign w:val="center"/>
          </w:tcPr>
          <w:p w14:paraId="119F6EF5" w14:textId="6899DBB2" w:rsidR="000067CC" w:rsidRDefault="000067CC" w:rsidP="000067CC">
            <w:pPr>
              <w:pStyle w:val="ISITekstas"/>
              <w:ind w:firstLine="0"/>
              <w:jc w:val="center"/>
            </w:pPr>
            <w:r>
              <w:t>Poslinkis b</w:t>
            </w:r>
          </w:p>
        </w:tc>
      </w:tr>
      <w:tr w:rsidR="000067CC" w14:paraId="3B73900B" w14:textId="77777777" w:rsidTr="000067CC">
        <w:trPr>
          <w:jc w:val="center"/>
        </w:trPr>
        <w:tc>
          <w:tcPr>
            <w:tcW w:w="1417" w:type="dxa"/>
            <w:vAlign w:val="center"/>
          </w:tcPr>
          <w:p w14:paraId="6FB90EC4" w14:textId="718E2AC8" w:rsidR="000067CC" w:rsidRDefault="000067CC" w:rsidP="000067CC">
            <w:pPr>
              <w:pStyle w:val="ISITekstas"/>
              <w:ind w:firstLine="0"/>
              <w:jc w:val="center"/>
            </w:pPr>
            <w:r>
              <w:t>1</w:t>
            </w:r>
          </w:p>
        </w:tc>
        <w:tc>
          <w:tcPr>
            <w:tcW w:w="1871" w:type="dxa"/>
            <w:vAlign w:val="center"/>
          </w:tcPr>
          <w:p w14:paraId="29785D94" w14:textId="4D468A25" w:rsidR="000067CC" w:rsidRDefault="000067CC" w:rsidP="000067CC">
            <w:pPr>
              <w:pStyle w:val="ISITekstas"/>
              <w:ind w:firstLine="0"/>
              <w:jc w:val="center"/>
            </w:pPr>
            <w:r w:rsidRPr="000067CC">
              <w:rPr>
                <w:lang w:val="en-US"/>
              </w:rPr>
              <w:t>0.15342852</w:t>
            </w:r>
          </w:p>
        </w:tc>
        <w:tc>
          <w:tcPr>
            <w:tcW w:w="1871" w:type="dxa"/>
            <w:vAlign w:val="center"/>
          </w:tcPr>
          <w:p w14:paraId="09AAD1A8" w14:textId="09BC2E72" w:rsidR="000067CC" w:rsidRDefault="000067CC" w:rsidP="000067CC">
            <w:pPr>
              <w:pStyle w:val="ISITekstas"/>
              <w:ind w:firstLine="0"/>
              <w:jc w:val="center"/>
            </w:pPr>
            <w:r w:rsidRPr="000067CC">
              <w:rPr>
                <w:lang w:val="en-US"/>
              </w:rPr>
              <w:t>-0.00286854</w:t>
            </w:r>
          </w:p>
        </w:tc>
        <w:tc>
          <w:tcPr>
            <w:tcW w:w="2438" w:type="dxa"/>
            <w:vAlign w:val="center"/>
          </w:tcPr>
          <w:p w14:paraId="7939DA2B" w14:textId="3169718E" w:rsidR="000067CC" w:rsidRDefault="000067CC" w:rsidP="000067CC">
            <w:pPr>
              <w:pStyle w:val="ISITekstas"/>
              <w:ind w:firstLine="0"/>
              <w:jc w:val="center"/>
            </w:pPr>
            <w:r w:rsidRPr="000067CC">
              <w:rPr>
                <w:lang w:val="en-US"/>
              </w:rPr>
              <w:t>-0.7511472642633321</w:t>
            </w:r>
          </w:p>
        </w:tc>
      </w:tr>
      <w:tr w:rsidR="000067CC" w14:paraId="1D4F6B6A" w14:textId="77777777" w:rsidTr="000067CC">
        <w:trPr>
          <w:jc w:val="center"/>
        </w:trPr>
        <w:tc>
          <w:tcPr>
            <w:tcW w:w="1417" w:type="dxa"/>
            <w:vAlign w:val="center"/>
          </w:tcPr>
          <w:p w14:paraId="5B69C98A" w14:textId="760C22CE" w:rsidR="000067CC" w:rsidRDefault="000067CC" w:rsidP="000067CC">
            <w:pPr>
              <w:pStyle w:val="ISITekstas"/>
              <w:ind w:firstLine="0"/>
              <w:jc w:val="center"/>
            </w:pPr>
            <w:r>
              <w:t>2</w:t>
            </w:r>
          </w:p>
        </w:tc>
        <w:tc>
          <w:tcPr>
            <w:tcW w:w="1871" w:type="dxa"/>
            <w:vAlign w:val="center"/>
          </w:tcPr>
          <w:p w14:paraId="0465A148" w14:textId="1F7B7AAF" w:rsidR="000067CC" w:rsidRDefault="000067CC" w:rsidP="000067CC">
            <w:pPr>
              <w:pStyle w:val="ISITekstas"/>
              <w:ind w:firstLine="0"/>
              <w:jc w:val="center"/>
            </w:pPr>
            <w:r w:rsidRPr="000067CC">
              <w:rPr>
                <w:lang w:val="en-US"/>
              </w:rPr>
              <w:t>0.04687523</w:t>
            </w:r>
          </w:p>
        </w:tc>
        <w:tc>
          <w:tcPr>
            <w:tcW w:w="1871" w:type="dxa"/>
            <w:vAlign w:val="center"/>
          </w:tcPr>
          <w:p w14:paraId="49E8FB15" w14:textId="3A3BE836" w:rsidR="000067CC" w:rsidRDefault="000067CC" w:rsidP="000067CC">
            <w:pPr>
              <w:pStyle w:val="ISITekstas"/>
              <w:ind w:firstLine="0"/>
              <w:jc w:val="center"/>
            </w:pPr>
            <w:r w:rsidRPr="000067CC">
              <w:rPr>
                <w:lang w:val="en-US"/>
              </w:rPr>
              <w:t>0.13270317</w:t>
            </w:r>
          </w:p>
        </w:tc>
        <w:tc>
          <w:tcPr>
            <w:tcW w:w="2438" w:type="dxa"/>
            <w:vAlign w:val="center"/>
          </w:tcPr>
          <w:p w14:paraId="09F529C0" w14:textId="40D36B51" w:rsidR="000067CC" w:rsidRDefault="000067CC" w:rsidP="000067CC">
            <w:pPr>
              <w:pStyle w:val="ISITekstas"/>
              <w:ind w:firstLine="0"/>
              <w:jc w:val="center"/>
            </w:pPr>
            <w:r w:rsidRPr="000067CC">
              <w:rPr>
                <w:lang w:val="en-US"/>
              </w:rPr>
              <w:t>-0.9936566860936882</w:t>
            </w:r>
          </w:p>
        </w:tc>
      </w:tr>
      <w:tr w:rsidR="000067CC" w14:paraId="7EB62BFD" w14:textId="77777777" w:rsidTr="000067CC">
        <w:trPr>
          <w:jc w:val="center"/>
        </w:trPr>
        <w:tc>
          <w:tcPr>
            <w:tcW w:w="1417" w:type="dxa"/>
            <w:vAlign w:val="center"/>
          </w:tcPr>
          <w:p w14:paraId="310B4F09" w14:textId="4AA02542" w:rsidR="000067CC" w:rsidRDefault="000067CC" w:rsidP="000067CC">
            <w:pPr>
              <w:pStyle w:val="ISITekstas"/>
              <w:ind w:firstLine="0"/>
              <w:jc w:val="center"/>
            </w:pPr>
            <w:r>
              <w:t>3</w:t>
            </w:r>
          </w:p>
        </w:tc>
        <w:tc>
          <w:tcPr>
            <w:tcW w:w="1871" w:type="dxa"/>
            <w:vAlign w:val="center"/>
          </w:tcPr>
          <w:p w14:paraId="19E3ECB4" w14:textId="3522781B" w:rsidR="000067CC" w:rsidRDefault="000067CC" w:rsidP="000067CC">
            <w:pPr>
              <w:pStyle w:val="ISITekstas"/>
              <w:ind w:firstLine="0"/>
              <w:jc w:val="center"/>
            </w:pPr>
            <w:r w:rsidRPr="000067CC">
              <w:rPr>
                <w:lang w:val="en-US"/>
              </w:rPr>
              <w:t>0.05669221</w:t>
            </w:r>
          </w:p>
        </w:tc>
        <w:tc>
          <w:tcPr>
            <w:tcW w:w="1871" w:type="dxa"/>
            <w:vAlign w:val="center"/>
          </w:tcPr>
          <w:p w14:paraId="57FC8676" w14:textId="629CB444" w:rsidR="000067CC" w:rsidRDefault="000067CC" w:rsidP="000067CC">
            <w:pPr>
              <w:pStyle w:val="ISITekstas"/>
              <w:ind w:firstLine="0"/>
              <w:jc w:val="center"/>
            </w:pPr>
            <w:r w:rsidRPr="000067CC">
              <w:rPr>
                <w:lang w:val="en-US"/>
              </w:rPr>
              <w:t>0.08075526</w:t>
            </w:r>
          </w:p>
        </w:tc>
        <w:tc>
          <w:tcPr>
            <w:tcW w:w="2438" w:type="dxa"/>
            <w:vAlign w:val="center"/>
          </w:tcPr>
          <w:p w14:paraId="0DBF4B3D" w14:textId="1698244B" w:rsidR="000067CC" w:rsidRDefault="000067CC" w:rsidP="000067CC">
            <w:pPr>
              <w:pStyle w:val="ISITekstas"/>
              <w:ind w:firstLine="0"/>
              <w:jc w:val="center"/>
            </w:pPr>
            <w:r w:rsidRPr="000067CC">
              <w:rPr>
                <w:lang w:val="en-US"/>
              </w:rPr>
              <w:t>-0.8292815333363901</w:t>
            </w:r>
          </w:p>
        </w:tc>
      </w:tr>
    </w:tbl>
    <w:p w14:paraId="2DEF5691" w14:textId="7AAFDD4D" w:rsidR="000067CC" w:rsidRPr="000067CC" w:rsidRDefault="000067CC" w:rsidP="000067CC">
      <w:pPr>
        <w:pStyle w:val="ISITekstas"/>
        <w:ind w:firstLine="0"/>
        <w:rPr>
          <w:lang w:val="en-US"/>
        </w:rPr>
      </w:pPr>
    </w:p>
    <w:p w14:paraId="0AF3287C" w14:textId="77777777" w:rsidR="000067CC" w:rsidRDefault="000067CC" w:rsidP="000067CC">
      <w:pPr>
        <w:pStyle w:val="ISITekstas"/>
      </w:pPr>
    </w:p>
    <w:p w14:paraId="7D3330C2" w14:textId="069E51B1" w:rsidR="00B77742" w:rsidRDefault="00B77742" w:rsidP="0085359B">
      <w:pPr>
        <w:pStyle w:val="ISIAntrat2"/>
      </w:pPr>
      <w:r>
        <w:t xml:space="preserve"> Duomenų taškų, tiesių ir vektorių grafikas</w:t>
      </w:r>
    </w:p>
    <w:p w14:paraId="228A67A5" w14:textId="77777777" w:rsidR="00D0393F" w:rsidRDefault="00D0393F" w:rsidP="00D0393F">
      <w:pPr>
        <w:pStyle w:val="ISITekstas"/>
      </w:pPr>
      <w:r w:rsidRPr="00D0393F">
        <w:t>Grafike pavaizduoti klasių duomenų taškai, jas skiriančios tiesės ir jų neurono svorius atitinkantys vektoriai. Žali taškai – pirmos klasės (0), violetiniai taškai – antros klasės (1). Raudona – pirma tiesė (1), mėlyna – antra tiesė (2), geltona – trečioji tiesė (3). Taip pat vektorių spalvos atitinka tas pačias tieses.</w:t>
      </w:r>
    </w:p>
    <w:p w14:paraId="2EFD6B7D" w14:textId="77777777" w:rsidR="00D0393F" w:rsidRDefault="00D0393F" w:rsidP="00D0393F">
      <w:pPr>
        <w:pStyle w:val="ISITekstas"/>
      </w:pPr>
    </w:p>
    <w:p w14:paraId="4006369C" w14:textId="1B157DDE" w:rsidR="000067CC" w:rsidRDefault="002862BD" w:rsidP="00D0393F">
      <w:pPr>
        <w:pStyle w:val="ISITekstas"/>
        <w:ind w:firstLine="0"/>
      </w:pPr>
      <w:r>
        <w:drawing>
          <wp:inline distT="0" distB="0" distL="0" distR="0" wp14:anchorId="2DA3D32F" wp14:editId="3CC22A38">
            <wp:extent cx="6366739" cy="3429000"/>
            <wp:effectExtent l="0" t="0" r="0" b="0"/>
            <wp:docPr id="88106435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64353" name="Picture 1" descr="A screen shot of a computer screen&#10;&#10;AI-generated content may be incorrect."/>
                    <pic:cNvPicPr/>
                  </pic:nvPicPr>
                  <pic:blipFill rotWithShape="1">
                    <a:blip r:embed="rId12"/>
                    <a:srcRect l="8261" t="8030" r="8100" b="11893"/>
                    <a:stretch/>
                  </pic:blipFill>
                  <pic:spPr bwMode="auto">
                    <a:xfrm>
                      <a:off x="0" y="0"/>
                      <a:ext cx="6384909" cy="3438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132EC" w14:textId="498E1746" w:rsidR="00B77742" w:rsidRDefault="002862BD" w:rsidP="00D850A7">
      <w:pPr>
        <w:pStyle w:val="ISITekstas"/>
        <w:jc w:val="center"/>
        <w:rPr>
          <w:sz w:val="22"/>
          <w:szCs w:val="20"/>
        </w:rPr>
      </w:pPr>
      <w:r>
        <w:rPr>
          <w:sz w:val="22"/>
          <w:szCs w:val="20"/>
        </w:rPr>
        <w:t>1.</w:t>
      </w:r>
      <w:r w:rsidRPr="00D850A7">
        <w:rPr>
          <w:sz w:val="22"/>
          <w:szCs w:val="20"/>
        </w:rPr>
        <w:fldChar w:fldCharType="begin"/>
      </w:r>
      <w:r w:rsidRPr="00D850A7">
        <w:rPr>
          <w:sz w:val="22"/>
          <w:szCs w:val="20"/>
        </w:rPr>
        <w:instrText xml:space="preserve"> SEQ pav. \* ARABIC </w:instrText>
      </w:r>
      <w:r w:rsidRPr="00D850A7">
        <w:rPr>
          <w:sz w:val="22"/>
          <w:szCs w:val="20"/>
        </w:rPr>
        <w:fldChar w:fldCharType="separate"/>
      </w:r>
      <w:r w:rsidRPr="00D850A7">
        <w:rPr>
          <w:sz w:val="22"/>
          <w:szCs w:val="20"/>
        </w:rPr>
        <w:t>2</w:t>
      </w:r>
      <w:r w:rsidRPr="00D850A7">
        <w:rPr>
          <w:sz w:val="22"/>
          <w:szCs w:val="20"/>
        </w:rPr>
        <w:fldChar w:fldCharType="end"/>
      </w:r>
      <w:r>
        <w:rPr>
          <w:sz w:val="22"/>
          <w:szCs w:val="20"/>
        </w:rPr>
        <w:t xml:space="preserve"> </w:t>
      </w:r>
      <w:r w:rsidR="000067CC" w:rsidRPr="00D850A7">
        <w:rPr>
          <w:sz w:val="22"/>
          <w:szCs w:val="20"/>
        </w:rPr>
        <w:t xml:space="preserve">pav. </w:t>
      </w:r>
      <w:r>
        <w:rPr>
          <w:sz w:val="22"/>
          <w:szCs w:val="20"/>
        </w:rPr>
        <w:t xml:space="preserve">Duomenų taškų ir klases skiriancių tiesių ir ju svorių vektorių grafikas </w:t>
      </w:r>
    </w:p>
    <w:p w14:paraId="44BAAB40" w14:textId="4848A25F" w:rsidR="00D850A7" w:rsidRDefault="00D850A7">
      <w:pPr>
        <w:rPr>
          <w:rFonts w:ascii="Times New Roman" w:hAnsi="Times New Roman" w:cs="Times New Roman"/>
          <w:szCs w:val="20"/>
        </w:rPr>
      </w:pPr>
      <w:r>
        <w:rPr>
          <w:szCs w:val="20"/>
        </w:rPr>
        <w:br w:type="page"/>
      </w:r>
    </w:p>
    <w:p w14:paraId="2589F479" w14:textId="77777777" w:rsidR="00D850A7" w:rsidRPr="00D850A7" w:rsidRDefault="00D850A7" w:rsidP="00D850A7">
      <w:pPr>
        <w:pStyle w:val="ISITekstas"/>
        <w:rPr>
          <w:sz w:val="22"/>
          <w:szCs w:val="20"/>
        </w:rPr>
      </w:pPr>
    </w:p>
    <w:p w14:paraId="22088A70" w14:textId="444C13BB" w:rsidR="002C20A5" w:rsidRDefault="0085359B" w:rsidP="006464BA">
      <w:pPr>
        <w:pStyle w:val="ISIAntrat1"/>
      </w:pPr>
      <w:r w:rsidRPr="008506BB">
        <w:t>Išvados</w:t>
      </w:r>
    </w:p>
    <w:p w14:paraId="0332A4F9" w14:textId="5BD453FD" w:rsidR="00317ED9" w:rsidRDefault="001F1E04" w:rsidP="00317ED9">
      <w:pPr>
        <w:pStyle w:val="ISISraas"/>
      </w:pPr>
      <w:r>
        <w:t>Naudojant slenkstinę ar sigmoidinę funkcija rezultatai gaunasi tokie patys, nes sigmoidinė funkcija apvalinama iki 0 ar 1.</w:t>
      </w:r>
    </w:p>
    <w:p w14:paraId="203A42ED" w14:textId="57E2E1E4" w:rsidR="001F1E04" w:rsidRDefault="003E63B7" w:rsidP="00317ED9">
      <w:pPr>
        <w:pStyle w:val="ISISraas"/>
      </w:pPr>
      <w:r>
        <w:t>Gautos tieses ir vektoriai vizualiai parodo kaip atskiriamos klases pagal dirbtinį neoron</w:t>
      </w:r>
      <w:r w:rsidR="004F36F5">
        <w:t>ą</w:t>
      </w:r>
      <w:r>
        <w:t xml:space="preserve">,  </w:t>
      </w:r>
      <w:r w:rsidR="001C4A49">
        <w:t xml:space="preserve">tai leidžia </w:t>
      </w:r>
      <w:r w:rsidR="004F36F5">
        <w:t>matyti kaip modelis priima sprendimus ir kokia įtaką turi skirtingi svoriai ir poslinkiai.</w:t>
      </w:r>
    </w:p>
    <w:p w14:paraId="3B995D82" w14:textId="2D1C182C" w:rsidR="001F1E04" w:rsidRDefault="00C807C1" w:rsidP="00317ED9">
      <w:pPr>
        <w:pStyle w:val="ISISraas"/>
      </w:pPr>
      <w:r>
        <w:t>Nors modelis veikia šiuo atveju, jis neveiktų jeigu duomenys persidengtų.</w:t>
      </w:r>
    </w:p>
    <w:p w14:paraId="182793ED" w14:textId="77777777" w:rsidR="00AE1736" w:rsidRDefault="00AE1736" w:rsidP="00AE1736">
      <w:pPr>
        <w:pStyle w:val="ISISraas"/>
        <w:numPr>
          <w:ilvl w:val="0"/>
          <w:numId w:val="0"/>
        </w:numPr>
        <w:ind w:left="993" w:hanging="426"/>
      </w:pPr>
    </w:p>
    <w:p w14:paraId="01EE221C" w14:textId="7E36473C" w:rsidR="00AE1736" w:rsidRDefault="00AE1736">
      <w:pPr>
        <w:rPr>
          <w:rFonts w:ascii="Times New Roman" w:hAnsi="Times New Roman" w:cs="Times New Roman"/>
          <w:sz w:val="24"/>
        </w:rPr>
      </w:pPr>
      <w:r>
        <w:br w:type="page"/>
      </w:r>
    </w:p>
    <w:p w14:paraId="0357B931" w14:textId="77777777" w:rsidR="00AE1736" w:rsidRDefault="00AE1736" w:rsidP="00AE1736">
      <w:pPr>
        <w:pStyle w:val="ISISraas"/>
        <w:numPr>
          <w:ilvl w:val="0"/>
          <w:numId w:val="0"/>
        </w:numPr>
        <w:ind w:left="993" w:hanging="426"/>
      </w:pPr>
    </w:p>
    <w:p w14:paraId="22EC59E5" w14:textId="1BC19BBA" w:rsidR="00AE1736" w:rsidRDefault="00AE1736" w:rsidP="00AE1736">
      <w:pPr>
        <w:pStyle w:val="ISIAntrat1"/>
      </w:pPr>
      <w:r>
        <w:t>Papildoma</w:t>
      </w:r>
    </w:p>
    <w:p w14:paraId="6006C166" w14:textId="40B9DF6A" w:rsidR="00AE1736" w:rsidRDefault="00740AF6" w:rsidP="00740AF6">
      <w:pPr>
        <w:pStyle w:val="ISITekstas"/>
      </w:pPr>
      <w:r>
        <w:t>Generuota:</w:t>
      </w:r>
    </w:p>
    <w:p w14:paraId="270DD399" w14:textId="2891B4A8" w:rsidR="00740AF6" w:rsidRDefault="00740AF6" w:rsidP="00740AF6">
      <w:pPr>
        <w:pStyle w:val="ISISraas"/>
      </w:pPr>
      <w:r>
        <w:t>Vektorių vaizdavimo kodas</w:t>
      </w:r>
    </w:p>
    <w:p w14:paraId="16175C32" w14:textId="495ED5E8" w:rsidR="00740AF6" w:rsidRPr="007626E5" w:rsidRDefault="00740AF6" w:rsidP="00740AF6">
      <w:pPr>
        <w:pStyle w:val="ISISraas"/>
      </w:pPr>
      <w:r>
        <w:t>Gramatinėm klaidom taisyti ataskaitoje</w:t>
      </w:r>
    </w:p>
    <w:sectPr w:rsidR="00740AF6" w:rsidRPr="007626E5" w:rsidSect="005D1DC7">
      <w:footerReference w:type="default" r:id="rId13"/>
      <w:pgSz w:w="11906" w:h="16838"/>
      <w:pgMar w:top="1021" w:right="1021" w:bottom="1021" w:left="1588" w:header="567" w:footer="567" w:gutter="0"/>
      <w:pgNumType w:start="3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B1290" w14:textId="77777777" w:rsidR="001B4C24" w:rsidRPr="008506BB" w:rsidRDefault="001B4C24" w:rsidP="002B2915">
      <w:pPr>
        <w:spacing w:after="0" w:line="240" w:lineRule="auto"/>
      </w:pPr>
      <w:r w:rsidRPr="008506BB">
        <w:separator/>
      </w:r>
    </w:p>
  </w:endnote>
  <w:endnote w:type="continuationSeparator" w:id="0">
    <w:p w14:paraId="670F6CD5" w14:textId="77777777" w:rsidR="001B4C24" w:rsidRPr="008506BB" w:rsidRDefault="001B4C24" w:rsidP="002B2915">
      <w:pPr>
        <w:spacing w:after="0" w:line="240" w:lineRule="auto"/>
      </w:pPr>
      <w:r w:rsidRPr="008506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C25B3" w14:textId="77777777" w:rsidR="005D1DC7" w:rsidRPr="008506BB" w:rsidRDefault="005D1DC7">
    <w:pPr>
      <w:pStyle w:val="Footer"/>
      <w:jc w:val="center"/>
    </w:pPr>
  </w:p>
  <w:p w14:paraId="6CDF31B8" w14:textId="77777777" w:rsidR="0036716C" w:rsidRPr="008506BB" w:rsidRDefault="003671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5062047"/>
      <w:docPartObj>
        <w:docPartGallery w:val="Page Numbers (Bottom of Page)"/>
        <w:docPartUnique/>
      </w:docPartObj>
    </w:sdtPr>
    <w:sdtContent>
      <w:p w14:paraId="4F958347" w14:textId="77777777" w:rsidR="0036716C" w:rsidRPr="008506BB" w:rsidRDefault="0036716C">
        <w:pPr>
          <w:pStyle w:val="Footer"/>
          <w:jc w:val="center"/>
        </w:pPr>
        <w:r w:rsidRPr="008506BB">
          <w:fldChar w:fldCharType="begin"/>
        </w:r>
        <w:r w:rsidRPr="008506BB">
          <w:instrText xml:space="preserve"> PAGE   \* MERGEFORMAT </w:instrText>
        </w:r>
        <w:r w:rsidRPr="008506BB">
          <w:fldChar w:fldCharType="separate"/>
        </w:r>
        <w:r w:rsidR="00556C2C" w:rsidRPr="008506BB">
          <w:t>3</w:t>
        </w:r>
        <w:r w:rsidRPr="008506BB">
          <w:fldChar w:fldCharType="end"/>
        </w:r>
      </w:p>
    </w:sdtContent>
  </w:sdt>
  <w:p w14:paraId="35DA268A" w14:textId="77777777" w:rsidR="0036716C" w:rsidRPr="008506BB" w:rsidRDefault="003671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4182244"/>
      <w:docPartObj>
        <w:docPartGallery w:val="Page Numbers (Bottom of Page)"/>
        <w:docPartUnique/>
      </w:docPartObj>
    </w:sdtPr>
    <w:sdtContent>
      <w:p w14:paraId="21E535F1" w14:textId="77777777" w:rsidR="005D1DC7" w:rsidRPr="008506BB" w:rsidRDefault="005D1DC7">
        <w:pPr>
          <w:pStyle w:val="Footer"/>
          <w:jc w:val="center"/>
        </w:pPr>
        <w:r w:rsidRPr="008506BB">
          <w:fldChar w:fldCharType="begin"/>
        </w:r>
        <w:r w:rsidRPr="008506BB">
          <w:instrText xml:space="preserve"> PAGE   \* MERGEFORMAT </w:instrText>
        </w:r>
        <w:r w:rsidRPr="008506BB">
          <w:fldChar w:fldCharType="separate"/>
        </w:r>
        <w:r w:rsidR="00556C2C" w:rsidRPr="008506BB">
          <w:t>15</w:t>
        </w:r>
        <w:r w:rsidRPr="008506BB">
          <w:fldChar w:fldCharType="end"/>
        </w:r>
      </w:p>
    </w:sdtContent>
  </w:sdt>
  <w:p w14:paraId="71531339" w14:textId="77777777" w:rsidR="005D1DC7" w:rsidRPr="008506BB" w:rsidRDefault="005D1D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E1029" w14:textId="77777777" w:rsidR="001B4C24" w:rsidRPr="008506BB" w:rsidRDefault="001B4C24" w:rsidP="002B2915">
      <w:pPr>
        <w:spacing w:after="0" w:line="240" w:lineRule="auto"/>
      </w:pPr>
      <w:r w:rsidRPr="008506BB">
        <w:separator/>
      </w:r>
    </w:p>
  </w:footnote>
  <w:footnote w:type="continuationSeparator" w:id="0">
    <w:p w14:paraId="7E3C1E83" w14:textId="77777777" w:rsidR="001B4C24" w:rsidRPr="008506BB" w:rsidRDefault="001B4C24" w:rsidP="002B2915">
      <w:pPr>
        <w:spacing w:after="0" w:line="240" w:lineRule="auto"/>
      </w:pPr>
      <w:r w:rsidRPr="008506B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926B9"/>
    <w:multiLevelType w:val="multilevel"/>
    <w:tmpl w:val="8702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3518E"/>
    <w:multiLevelType w:val="hybridMultilevel"/>
    <w:tmpl w:val="7FDEED8A"/>
    <w:lvl w:ilvl="0" w:tplc="6902D5B8">
      <w:start w:val="1"/>
      <w:numFmt w:val="bullet"/>
      <w:pStyle w:val="Style1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C878A0"/>
    <w:multiLevelType w:val="multilevel"/>
    <w:tmpl w:val="23EC96BE"/>
    <w:lvl w:ilvl="0">
      <w:start w:val="1"/>
      <w:numFmt w:val="decimal"/>
      <w:pStyle w:val="ISIAntra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ISIAntrat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ISIAntrat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ACF38A0"/>
    <w:multiLevelType w:val="multilevel"/>
    <w:tmpl w:val="14C2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87CB8"/>
    <w:multiLevelType w:val="hybridMultilevel"/>
    <w:tmpl w:val="DB6E8C6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1E77B76"/>
    <w:multiLevelType w:val="multilevel"/>
    <w:tmpl w:val="569C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72478"/>
    <w:multiLevelType w:val="hybridMultilevel"/>
    <w:tmpl w:val="7E62E2B2"/>
    <w:lvl w:ilvl="0" w:tplc="452E61BA">
      <w:start w:val="1"/>
      <w:numFmt w:val="decimal"/>
      <w:pStyle w:val="ISISraasnum"/>
      <w:lvlText w:val="%1."/>
      <w:lvlJc w:val="left"/>
      <w:pPr>
        <w:ind w:left="927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647" w:hanging="360"/>
      </w:pPr>
    </w:lvl>
    <w:lvl w:ilvl="2" w:tplc="0427001B" w:tentative="1">
      <w:start w:val="1"/>
      <w:numFmt w:val="lowerRoman"/>
      <w:lvlText w:val="%3."/>
      <w:lvlJc w:val="right"/>
      <w:pPr>
        <w:ind w:left="2367" w:hanging="180"/>
      </w:pPr>
    </w:lvl>
    <w:lvl w:ilvl="3" w:tplc="0427000F" w:tentative="1">
      <w:start w:val="1"/>
      <w:numFmt w:val="decimal"/>
      <w:lvlText w:val="%4."/>
      <w:lvlJc w:val="left"/>
      <w:pPr>
        <w:ind w:left="3087" w:hanging="360"/>
      </w:pPr>
    </w:lvl>
    <w:lvl w:ilvl="4" w:tplc="04270019" w:tentative="1">
      <w:start w:val="1"/>
      <w:numFmt w:val="lowerLetter"/>
      <w:lvlText w:val="%5."/>
      <w:lvlJc w:val="left"/>
      <w:pPr>
        <w:ind w:left="3807" w:hanging="360"/>
      </w:pPr>
    </w:lvl>
    <w:lvl w:ilvl="5" w:tplc="0427001B" w:tentative="1">
      <w:start w:val="1"/>
      <w:numFmt w:val="lowerRoman"/>
      <w:lvlText w:val="%6."/>
      <w:lvlJc w:val="right"/>
      <w:pPr>
        <w:ind w:left="4527" w:hanging="180"/>
      </w:pPr>
    </w:lvl>
    <w:lvl w:ilvl="6" w:tplc="0427000F" w:tentative="1">
      <w:start w:val="1"/>
      <w:numFmt w:val="decimal"/>
      <w:lvlText w:val="%7."/>
      <w:lvlJc w:val="left"/>
      <w:pPr>
        <w:ind w:left="5247" w:hanging="360"/>
      </w:pPr>
    </w:lvl>
    <w:lvl w:ilvl="7" w:tplc="04270019" w:tentative="1">
      <w:start w:val="1"/>
      <w:numFmt w:val="lowerLetter"/>
      <w:lvlText w:val="%8."/>
      <w:lvlJc w:val="left"/>
      <w:pPr>
        <w:ind w:left="5967" w:hanging="360"/>
      </w:pPr>
    </w:lvl>
    <w:lvl w:ilvl="8" w:tplc="042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A3F6CF2"/>
    <w:multiLevelType w:val="multilevel"/>
    <w:tmpl w:val="A1F0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521390">
    <w:abstractNumId w:val="2"/>
  </w:num>
  <w:num w:numId="2" w16cid:durableId="842936181">
    <w:abstractNumId w:val="1"/>
  </w:num>
  <w:num w:numId="3" w16cid:durableId="272784164">
    <w:abstractNumId w:val="6"/>
  </w:num>
  <w:num w:numId="4" w16cid:durableId="743260448">
    <w:abstractNumId w:val="6"/>
    <w:lvlOverride w:ilvl="0">
      <w:startOverride w:val="1"/>
    </w:lvlOverride>
  </w:num>
  <w:num w:numId="5" w16cid:durableId="890963530">
    <w:abstractNumId w:val="6"/>
    <w:lvlOverride w:ilvl="0">
      <w:startOverride w:val="1"/>
    </w:lvlOverride>
  </w:num>
  <w:num w:numId="6" w16cid:durableId="439642822">
    <w:abstractNumId w:val="6"/>
    <w:lvlOverride w:ilvl="0">
      <w:startOverride w:val="1"/>
    </w:lvlOverride>
  </w:num>
  <w:num w:numId="7" w16cid:durableId="997465716">
    <w:abstractNumId w:val="0"/>
  </w:num>
  <w:num w:numId="8" w16cid:durableId="1407528810">
    <w:abstractNumId w:val="4"/>
  </w:num>
  <w:num w:numId="9" w16cid:durableId="1388604128">
    <w:abstractNumId w:val="5"/>
  </w:num>
  <w:num w:numId="10" w16cid:durableId="166209638">
    <w:abstractNumId w:val="7"/>
  </w:num>
  <w:num w:numId="11" w16cid:durableId="976956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1296"/>
  <w:hyphenationZone w:val="396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9B"/>
    <w:rsid w:val="000067CC"/>
    <w:rsid w:val="0001066A"/>
    <w:rsid w:val="00011F93"/>
    <w:rsid w:val="000272E9"/>
    <w:rsid w:val="000445D5"/>
    <w:rsid w:val="000451CD"/>
    <w:rsid w:val="00052ACD"/>
    <w:rsid w:val="00052E03"/>
    <w:rsid w:val="000673B5"/>
    <w:rsid w:val="00072909"/>
    <w:rsid w:val="00085109"/>
    <w:rsid w:val="00085BC3"/>
    <w:rsid w:val="00093A02"/>
    <w:rsid w:val="000A22A9"/>
    <w:rsid w:val="000B1B4D"/>
    <w:rsid w:val="000E2FFC"/>
    <w:rsid w:val="00100D41"/>
    <w:rsid w:val="0010140F"/>
    <w:rsid w:val="0010314C"/>
    <w:rsid w:val="001052CD"/>
    <w:rsid w:val="00110F08"/>
    <w:rsid w:val="00115074"/>
    <w:rsid w:val="00126060"/>
    <w:rsid w:val="00163FB0"/>
    <w:rsid w:val="0016406C"/>
    <w:rsid w:val="001663DD"/>
    <w:rsid w:val="0018709C"/>
    <w:rsid w:val="00187C38"/>
    <w:rsid w:val="001B4C24"/>
    <w:rsid w:val="001C21D1"/>
    <w:rsid w:val="001C4A49"/>
    <w:rsid w:val="001C6B1D"/>
    <w:rsid w:val="001D2F4A"/>
    <w:rsid w:val="001E62FC"/>
    <w:rsid w:val="001F1E04"/>
    <w:rsid w:val="001F2BDD"/>
    <w:rsid w:val="001F7DF5"/>
    <w:rsid w:val="00204CDF"/>
    <w:rsid w:val="00205AB5"/>
    <w:rsid w:val="00207636"/>
    <w:rsid w:val="00220DE3"/>
    <w:rsid w:val="00237292"/>
    <w:rsid w:val="002379FA"/>
    <w:rsid w:val="00244DFB"/>
    <w:rsid w:val="00246B9D"/>
    <w:rsid w:val="00251290"/>
    <w:rsid w:val="002528A7"/>
    <w:rsid w:val="00282359"/>
    <w:rsid w:val="002862BD"/>
    <w:rsid w:val="00291F55"/>
    <w:rsid w:val="002959C1"/>
    <w:rsid w:val="002A222B"/>
    <w:rsid w:val="002A43C9"/>
    <w:rsid w:val="002A7FFA"/>
    <w:rsid w:val="002B2915"/>
    <w:rsid w:val="002C07D2"/>
    <w:rsid w:val="002C20A5"/>
    <w:rsid w:val="002E4E50"/>
    <w:rsid w:val="002F44C4"/>
    <w:rsid w:val="002F5978"/>
    <w:rsid w:val="002F6588"/>
    <w:rsid w:val="0031164C"/>
    <w:rsid w:val="0031249A"/>
    <w:rsid w:val="00317ED9"/>
    <w:rsid w:val="00321138"/>
    <w:rsid w:val="003271A3"/>
    <w:rsid w:val="00342B0E"/>
    <w:rsid w:val="00344790"/>
    <w:rsid w:val="00350C6E"/>
    <w:rsid w:val="00353E60"/>
    <w:rsid w:val="00362A6D"/>
    <w:rsid w:val="0036716C"/>
    <w:rsid w:val="00382BEA"/>
    <w:rsid w:val="0038356F"/>
    <w:rsid w:val="00393985"/>
    <w:rsid w:val="003A27C3"/>
    <w:rsid w:val="003A6083"/>
    <w:rsid w:val="003B4832"/>
    <w:rsid w:val="003C050B"/>
    <w:rsid w:val="003C0519"/>
    <w:rsid w:val="003C313E"/>
    <w:rsid w:val="003C37EE"/>
    <w:rsid w:val="003C5E80"/>
    <w:rsid w:val="003D078C"/>
    <w:rsid w:val="003D4C75"/>
    <w:rsid w:val="003E3A63"/>
    <w:rsid w:val="003E63B7"/>
    <w:rsid w:val="003F0A67"/>
    <w:rsid w:val="00403AB2"/>
    <w:rsid w:val="00406103"/>
    <w:rsid w:val="00431EE4"/>
    <w:rsid w:val="0045737E"/>
    <w:rsid w:val="004726D5"/>
    <w:rsid w:val="00481EB4"/>
    <w:rsid w:val="004A26B7"/>
    <w:rsid w:val="004A601C"/>
    <w:rsid w:val="004D1696"/>
    <w:rsid w:val="004D1A51"/>
    <w:rsid w:val="004D454A"/>
    <w:rsid w:val="004D6E03"/>
    <w:rsid w:val="004E5F1F"/>
    <w:rsid w:val="004F36F5"/>
    <w:rsid w:val="004F702E"/>
    <w:rsid w:val="00526AD8"/>
    <w:rsid w:val="005461E3"/>
    <w:rsid w:val="00556C2C"/>
    <w:rsid w:val="00557BB5"/>
    <w:rsid w:val="00561A46"/>
    <w:rsid w:val="00564B85"/>
    <w:rsid w:val="00590AA1"/>
    <w:rsid w:val="00591563"/>
    <w:rsid w:val="005B2E07"/>
    <w:rsid w:val="005B3486"/>
    <w:rsid w:val="005B4C07"/>
    <w:rsid w:val="005C316A"/>
    <w:rsid w:val="005D1DC7"/>
    <w:rsid w:val="005D2AE9"/>
    <w:rsid w:val="005D7BFA"/>
    <w:rsid w:val="00605055"/>
    <w:rsid w:val="00613DCF"/>
    <w:rsid w:val="0063419C"/>
    <w:rsid w:val="00636F9B"/>
    <w:rsid w:val="00642D29"/>
    <w:rsid w:val="006464BA"/>
    <w:rsid w:val="00672F07"/>
    <w:rsid w:val="0068138F"/>
    <w:rsid w:val="006B39B7"/>
    <w:rsid w:val="006C1321"/>
    <w:rsid w:val="006C2C5F"/>
    <w:rsid w:val="006D01FC"/>
    <w:rsid w:val="006F0FA8"/>
    <w:rsid w:val="0070355D"/>
    <w:rsid w:val="00703A60"/>
    <w:rsid w:val="00703B6A"/>
    <w:rsid w:val="0071012B"/>
    <w:rsid w:val="00711A14"/>
    <w:rsid w:val="00717375"/>
    <w:rsid w:val="007211C2"/>
    <w:rsid w:val="00726BAA"/>
    <w:rsid w:val="00740AF6"/>
    <w:rsid w:val="00750395"/>
    <w:rsid w:val="00750813"/>
    <w:rsid w:val="00755BAA"/>
    <w:rsid w:val="00757955"/>
    <w:rsid w:val="00757B75"/>
    <w:rsid w:val="0076099D"/>
    <w:rsid w:val="007626E5"/>
    <w:rsid w:val="00765493"/>
    <w:rsid w:val="007925C6"/>
    <w:rsid w:val="007A2E7A"/>
    <w:rsid w:val="007A3A69"/>
    <w:rsid w:val="007B1060"/>
    <w:rsid w:val="007C030E"/>
    <w:rsid w:val="007C568F"/>
    <w:rsid w:val="007D2066"/>
    <w:rsid w:val="007D7ACF"/>
    <w:rsid w:val="007E3ABE"/>
    <w:rsid w:val="007E4539"/>
    <w:rsid w:val="007F7FC8"/>
    <w:rsid w:val="0080647E"/>
    <w:rsid w:val="00813A93"/>
    <w:rsid w:val="0082160D"/>
    <w:rsid w:val="008237A1"/>
    <w:rsid w:val="00825902"/>
    <w:rsid w:val="00830642"/>
    <w:rsid w:val="00830D3E"/>
    <w:rsid w:val="00833067"/>
    <w:rsid w:val="008337E7"/>
    <w:rsid w:val="0084181B"/>
    <w:rsid w:val="008506BB"/>
    <w:rsid w:val="00851174"/>
    <w:rsid w:val="0085359B"/>
    <w:rsid w:val="00860C7F"/>
    <w:rsid w:val="008628DB"/>
    <w:rsid w:val="0087147A"/>
    <w:rsid w:val="0087547C"/>
    <w:rsid w:val="0087710B"/>
    <w:rsid w:val="00881690"/>
    <w:rsid w:val="0088458A"/>
    <w:rsid w:val="00884DB6"/>
    <w:rsid w:val="008865AE"/>
    <w:rsid w:val="0089121F"/>
    <w:rsid w:val="008938B9"/>
    <w:rsid w:val="008A3383"/>
    <w:rsid w:val="008B3466"/>
    <w:rsid w:val="008B63AD"/>
    <w:rsid w:val="008B7AF9"/>
    <w:rsid w:val="008C013C"/>
    <w:rsid w:val="008C33EF"/>
    <w:rsid w:val="008D3E46"/>
    <w:rsid w:val="008D4EFD"/>
    <w:rsid w:val="008E6296"/>
    <w:rsid w:val="009130C1"/>
    <w:rsid w:val="009172BE"/>
    <w:rsid w:val="00922432"/>
    <w:rsid w:val="009421A0"/>
    <w:rsid w:val="009423E8"/>
    <w:rsid w:val="00965F95"/>
    <w:rsid w:val="00986B96"/>
    <w:rsid w:val="00987B6E"/>
    <w:rsid w:val="009B0556"/>
    <w:rsid w:val="009B372F"/>
    <w:rsid w:val="009F4258"/>
    <w:rsid w:val="00A0375F"/>
    <w:rsid w:val="00A25FD1"/>
    <w:rsid w:val="00A543ED"/>
    <w:rsid w:val="00A5553B"/>
    <w:rsid w:val="00A6366B"/>
    <w:rsid w:val="00A67A7C"/>
    <w:rsid w:val="00A72D22"/>
    <w:rsid w:val="00A744B8"/>
    <w:rsid w:val="00A762B5"/>
    <w:rsid w:val="00A770CF"/>
    <w:rsid w:val="00A772B8"/>
    <w:rsid w:val="00A778A7"/>
    <w:rsid w:val="00A9345D"/>
    <w:rsid w:val="00A97026"/>
    <w:rsid w:val="00AB3CE4"/>
    <w:rsid w:val="00AD61BE"/>
    <w:rsid w:val="00AD67C7"/>
    <w:rsid w:val="00AD7CBC"/>
    <w:rsid w:val="00AE1736"/>
    <w:rsid w:val="00AE316B"/>
    <w:rsid w:val="00AE3319"/>
    <w:rsid w:val="00AE4456"/>
    <w:rsid w:val="00AF5E46"/>
    <w:rsid w:val="00AF688E"/>
    <w:rsid w:val="00AF69BF"/>
    <w:rsid w:val="00B01383"/>
    <w:rsid w:val="00B01709"/>
    <w:rsid w:val="00B033EF"/>
    <w:rsid w:val="00B15233"/>
    <w:rsid w:val="00B50263"/>
    <w:rsid w:val="00B543A5"/>
    <w:rsid w:val="00B62B4B"/>
    <w:rsid w:val="00B6338E"/>
    <w:rsid w:val="00B7453C"/>
    <w:rsid w:val="00B77742"/>
    <w:rsid w:val="00BB1031"/>
    <w:rsid w:val="00BC2476"/>
    <w:rsid w:val="00BC26C1"/>
    <w:rsid w:val="00BC6C44"/>
    <w:rsid w:val="00BE625F"/>
    <w:rsid w:val="00BF1624"/>
    <w:rsid w:val="00C05C06"/>
    <w:rsid w:val="00C224FA"/>
    <w:rsid w:val="00C30349"/>
    <w:rsid w:val="00C50F44"/>
    <w:rsid w:val="00C535B4"/>
    <w:rsid w:val="00C54578"/>
    <w:rsid w:val="00C61C21"/>
    <w:rsid w:val="00C62F3E"/>
    <w:rsid w:val="00C67E0B"/>
    <w:rsid w:val="00C807C1"/>
    <w:rsid w:val="00CA3FEB"/>
    <w:rsid w:val="00CC6B88"/>
    <w:rsid w:val="00CD1B94"/>
    <w:rsid w:val="00CE3EF1"/>
    <w:rsid w:val="00CE7CBA"/>
    <w:rsid w:val="00CF0D6A"/>
    <w:rsid w:val="00CF250A"/>
    <w:rsid w:val="00CF489E"/>
    <w:rsid w:val="00CF7605"/>
    <w:rsid w:val="00D0393F"/>
    <w:rsid w:val="00D061CF"/>
    <w:rsid w:val="00D230D7"/>
    <w:rsid w:val="00D40759"/>
    <w:rsid w:val="00D55A07"/>
    <w:rsid w:val="00D65B16"/>
    <w:rsid w:val="00D66F28"/>
    <w:rsid w:val="00D717D0"/>
    <w:rsid w:val="00D82C80"/>
    <w:rsid w:val="00D850A7"/>
    <w:rsid w:val="00D87F08"/>
    <w:rsid w:val="00D90101"/>
    <w:rsid w:val="00D951A3"/>
    <w:rsid w:val="00DA1576"/>
    <w:rsid w:val="00DA1831"/>
    <w:rsid w:val="00DB704C"/>
    <w:rsid w:val="00DD064E"/>
    <w:rsid w:val="00DD6909"/>
    <w:rsid w:val="00DE6ED9"/>
    <w:rsid w:val="00E04A76"/>
    <w:rsid w:val="00E11517"/>
    <w:rsid w:val="00E35D6C"/>
    <w:rsid w:val="00E4313D"/>
    <w:rsid w:val="00E514DF"/>
    <w:rsid w:val="00E56B32"/>
    <w:rsid w:val="00E648A3"/>
    <w:rsid w:val="00E64F0D"/>
    <w:rsid w:val="00E731F0"/>
    <w:rsid w:val="00E8485E"/>
    <w:rsid w:val="00EA410D"/>
    <w:rsid w:val="00EA4CDD"/>
    <w:rsid w:val="00EA53D7"/>
    <w:rsid w:val="00EB3EAE"/>
    <w:rsid w:val="00EB6277"/>
    <w:rsid w:val="00ED6B7D"/>
    <w:rsid w:val="00ED6EB6"/>
    <w:rsid w:val="00F100CF"/>
    <w:rsid w:val="00F3089D"/>
    <w:rsid w:val="00F44B06"/>
    <w:rsid w:val="00F55863"/>
    <w:rsid w:val="00F55CDA"/>
    <w:rsid w:val="00F67746"/>
    <w:rsid w:val="00F81175"/>
    <w:rsid w:val="00F81414"/>
    <w:rsid w:val="00F8660D"/>
    <w:rsid w:val="00FB72CE"/>
    <w:rsid w:val="00FC2DE3"/>
    <w:rsid w:val="00FC389D"/>
    <w:rsid w:val="00FF0792"/>
    <w:rsid w:val="00FF548E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D007A1"/>
  <w15:chartTrackingRefBased/>
  <w15:docId w15:val="{BD325EFB-9FF1-402A-8439-CD2F0625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A07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563"/>
    <w:pPr>
      <w:ind w:left="720"/>
      <w:contextualSpacing/>
    </w:pPr>
  </w:style>
  <w:style w:type="paragraph" w:customStyle="1" w:styleId="ISIAntrat1">
    <w:name w:val="ISI_Antraštė_1"/>
    <w:basedOn w:val="Heading1"/>
    <w:qFormat/>
    <w:rsid w:val="00A778A7"/>
    <w:pPr>
      <w:numPr>
        <w:numId w:val="1"/>
      </w:numPr>
      <w:spacing w:before="0" w:after="240"/>
      <w:ind w:left="567" w:hanging="425"/>
      <w:jc w:val="both"/>
    </w:pPr>
    <w:rPr>
      <w:rFonts w:ascii="Arial" w:hAnsi="Arial" w:cs="Arial"/>
      <w:b/>
      <w:caps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F1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16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16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1624"/>
    <w:rPr>
      <w:color w:val="0563C1" w:themeColor="hyperlink"/>
      <w:u w:val="single"/>
    </w:rPr>
  </w:style>
  <w:style w:type="paragraph" w:customStyle="1" w:styleId="ISIAntrat2">
    <w:name w:val="ISI_Antraštė_2"/>
    <w:basedOn w:val="Heading2"/>
    <w:qFormat/>
    <w:rsid w:val="00A778A7"/>
    <w:pPr>
      <w:numPr>
        <w:ilvl w:val="1"/>
        <w:numId w:val="1"/>
      </w:numPr>
      <w:spacing w:before="240" w:after="120" w:line="288" w:lineRule="auto"/>
      <w:ind w:left="851" w:hanging="567"/>
    </w:pPr>
    <w:rPr>
      <w:rFonts w:ascii="Arial" w:hAnsi="Arial"/>
      <w:b/>
      <w:color w:val="auto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B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B32"/>
    <w:rPr>
      <w:rFonts w:ascii="Segoe UI" w:hAnsi="Segoe UI" w:cs="Segoe UI"/>
      <w:sz w:val="18"/>
      <w:szCs w:val="18"/>
    </w:rPr>
  </w:style>
  <w:style w:type="paragraph" w:customStyle="1" w:styleId="ISITekstas">
    <w:name w:val="ISI_Tekstas"/>
    <w:basedOn w:val="Normal"/>
    <w:qFormat/>
    <w:rsid w:val="00A744B8"/>
    <w:pPr>
      <w:spacing w:after="60" w:line="288" w:lineRule="auto"/>
      <w:ind w:firstLine="567"/>
      <w:jc w:val="both"/>
    </w:pPr>
    <w:rPr>
      <w:rFonts w:ascii="Times New Roman" w:hAnsi="Times New Roman" w:cs="Times New Roman"/>
      <w:sz w:val="24"/>
    </w:rPr>
  </w:style>
  <w:style w:type="paragraph" w:customStyle="1" w:styleId="ISIAntrat3">
    <w:name w:val="ISI_Antraštė_3"/>
    <w:basedOn w:val="Heading3"/>
    <w:qFormat/>
    <w:rsid w:val="00B15233"/>
    <w:pPr>
      <w:numPr>
        <w:ilvl w:val="2"/>
        <w:numId w:val="1"/>
      </w:numPr>
      <w:spacing w:before="240" w:after="120"/>
      <w:ind w:left="1134" w:hanging="709"/>
    </w:pPr>
    <w:rPr>
      <w:rFonts w:ascii="Arial" w:hAnsi="Arial" w:cs="Arial"/>
      <w:b/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7E453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E45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E4539"/>
    <w:pPr>
      <w:spacing w:after="100"/>
      <w:ind w:left="440"/>
    </w:pPr>
  </w:style>
  <w:style w:type="paragraph" w:customStyle="1" w:styleId="ISIAntrat10">
    <w:name w:val="ISI_Antraštė_1.0"/>
    <w:basedOn w:val="ISIAntrat1"/>
    <w:qFormat/>
    <w:rsid w:val="00E648A3"/>
    <w:pPr>
      <w:numPr>
        <w:numId w:val="0"/>
      </w:numPr>
      <w:ind w:left="567" w:hanging="425"/>
    </w:pPr>
  </w:style>
  <w:style w:type="paragraph" w:customStyle="1" w:styleId="Style1">
    <w:name w:val="Style1"/>
    <w:basedOn w:val="ISITekstas"/>
    <w:qFormat/>
    <w:rsid w:val="00A744B8"/>
    <w:pPr>
      <w:numPr>
        <w:numId w:val="2"/>
      </w:numPr>
      <w:spacing w:after="120"/>
      <w:ind w:left="1281" w:hanging="357"/>
    </w:pPr>
  </w:style>
  <w:style w:type="paragraph" w:customStyle="1" w:styleId="ISISraas">
    <w:name w:val="ISI_Sąrašas"/>
    <w:basedOn w:val="Style1"/>
    <w:qFormat/>
    <w:rsid w:val="00A778A7"/>
    <w:pPr>
      <w:spacing w:after="60" w:line="264" w:lineRule="auto"/>
      <w:ind w:left="993" w:hanging="42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9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915"/>
  </w:style>
  <w:style w:type="paragraph" w:styleId="Footer">
    <w:name w:val="footer"/>
    <w:basedOn w:val="Normal"/>
    <w:link w:val="FooterChar"/>
    <w:uiPriority w:val="99"/>
    <w:unhideWhenUsed/>
    <w:rsid w:val="002B29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915"/>
  </w:style>
  <w:style w:type="paragraph" w:customStyle="1" w:styleId="ISISraasnum">
    <w:name w:val="ISI_Sąrašas_num"/>
    <w:basedOn w:val="ISITekstas"/>
    <w:qFormat/>
    <w:rsid w:val="00A778A7"/>
    <w:pPr>
      <w:numPr>
        <w:numId w:val="3"/>
      </w:numPr>
      <w:spacing w:line="264" w:lineRule="auto"/>
      <w:ind w:left="993" w:hanging="426"/>
      <w:contextualSpacing/>
    </w:pPr>
  </w:style>
  <w:style w:type="character" w:styleId="PlaceholderText">
    <w:name w:val="Placeholder Text"/>
    <w:basedOn w:val="DefaultParagraphFont"/>
    <w:uiPriority w:val="99"/>
    <w:semiHidden/>
    <w:rsid w:val="0071012B"/>
    <w:rPr>
      <w:color w:val="808080"/>
    </w:rPr>
  </w:style>
  <w:style w:type="paragraph" w:customStyle="1" w:styleId="ISIKodas">
    <w:name w:val="ISI_Kodas"/>
    <w:basedOn w:val="Normal"/>
    <w:link w:val="ISIKodasChar"/>
    <w:qFormat/>
    <w:rsid w:val="008C33EF"/>
    <w:pPr>
      <w:spacing w:after="0"/>
    </w:pPr>
    <w:rPr>
      <w:rFonts w:ascii="Courier New" w:hAnsi="Courier New" w:cs="Courier New"/>
      <w:sz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3319"/>
    <w:rPr>
      <w:color w:val="605E5C"/>
      <w:shd w:val="clear" w:color="auto" w:fill="E1DFDD"/>
    </w:rPr>
  </w:style>
  <w:style w:type="character" w:customStyle="1" w:styleId="ISIKodasChar">
    <w:name w:val="ISI_Kodas Char"/>
    <w:basedOn w:val="DefaultParagraphFont"/>
    <w:link w:val="ISIKodas"/>
    <w:rsid w:val="008C33EF"/>
    <w:rPr>
      <w:rFonts w:ascii="Courier New" w:hAnsi="Courier New" w:cs="Courier New"/>
      <w:sz w:val="18"/>
    </w:rPr>
  </w:style>
  <w:style w:type="character" w:styleId="Strong">
    <w:name w:val="Strong"/>
    <w:basedOn w:val="DefaultParagraphFont"/>
    <w:uiPriority w:val="22"/>
    <w:qFormat/>
    <w:rsid w:val="00ED6B7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F688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21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1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21A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5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506B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06B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FF65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aid\Desktop\Study%20Year%203\robotiks\LD1_Klaidas_kubiliu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5ADEE-F0E9-4618-B798-E79DD8FC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LD1_Klaidas_kubilius.dotx</Template>
  <TotalTime>374</TotalTime>
  <Pages>7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Klaidas Kubilius</dc:creator>
  <cp:keywords/>
  <dc:description/>
  <cp:lastModifiedBy>Klaidas Kubilius</cp:lastModifiedBy>
  <cp:revision>19</cp:revision>
  <cp:lastPrinted>2024-10-14T19:02:00Z</cp:lastPrinted>
  <dcterms:created xsi:type="dcterms:W3CDTF">2025-02-26T16:42:00Z</dcterms:created>
  <dcterms:modified xsi:type="dcterms:W3CDTF">2025-02-27T08:58:00Z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aef7826afb289f107a54cccb31a319b186ddf7c081305f45c148e61aeea72587</vt:lpwstr>
  </property>
</Properties>
</file>